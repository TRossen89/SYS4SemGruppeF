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6246539"/>
        <w:docPartObj>
          <w:docPartGallery w:val="Cover Pages"/>
          <w:docPartUnique/>
        </w:docPartObj>
      </w:sdtPr>
      <w:sdtContent>
        <w:p w14:paraId="23218461" w14:textId="4677C7EA" w:rsidR="00C46BAC" w:rsidRPr="006E75B5" w:rsidRDefault="00C46BAC">
          <w:r w:rsidRPr="006E75B5"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EDF0C78" wp14:editId="5DEE482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FE6C48" w14:textId="01237E0A" w:rsidR="00C46BAC" w:rsidRPr="006E75B5" w:rsidRDefault="005E5BC0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Creative LinkedIn</w:t>
                                    </w:r>
                                  </w:p>
                                </w:sdtContent>
                              </w:sdt>
                              <w:p w14:paraId="2C8CCD57" w14:textId="77777777" w:rsidR="00C46BAC" w:rsidRPr="006E75B5" w:rsidRDefault="00C46BA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0AE4B83" w14:textId="47B396A9" w:rsidR="00C46BAC" w:rsidRPr="006E75B5" w:rsidRDefault="005E5BC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Something, something, something.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DF0C78" id="Rectangle 16" o:spid="_x0000_s1026" style="position:absolute;margin-left:0;margin-top:0;width:422.3pt;height:760.1pt;z-index:25167052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5e7697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FE6C48" w14:textId="01237E0A" w:rsidR="00C46BAC" w:rsidRPr="006E75B5" w:rsidRDefault="005E5BC0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Creative LinkedIn</w:t>
                              </w:r>
                            </w:p>
                          </w:sdtContent>
                        </w:sdt>
                        <w:p w14:paraId="2C8CCD57" w14:textId="77777777" w:rsidR="00C46BAC" w:rsidRPr="006E75B5" w:rsidRDefault="00C46BA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0AE4B83" w14:textId="47B396A9" w:rsidR="00C46BAC" w:rsidRPr="006E75B5" w:rsidRDefault="005E5BC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Something, something, something.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E75B5"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95239D0" wp14:editId="0280A4E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DFD118" w14:textId="232880B1" w:rsidR="00C46BAC" w:rsidRPr="006E75B5" w:rsidRDefault="005E5BC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 cases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5239D0" id="Rectangle 268" o:spid="_x0000_s1027" style="position:absolute;margin-left:0;margin-top:0;width:148.1pt;height:760.3pt;z-index:25167155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33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FD118" w14:textId="232880B1" w:rsidR="00C46BAC" w:rsidRPr="006E75B5" w:rsidRDefault="005E5BC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 cases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E031B0" w14:textId="77777777" w:rsidR="00C46BAC" w:rsidRPr="006E75B5" w:rsidRDefault="00C46BAC"/>
        <w:p w14:paraId="6E9695CE" w14:textId="5C3C3378" w:rsidR="00C46BAC" w:rsidRPr="006E75B5" w:rsidRDefault="00C46BAC">
          <w:pPr>
            <w:spacing w:before="80" w:after="240" w:line="220" w:lineRule="exact"/>
          </w:pPr>
          <w:r w:rsidRPr="006E75B5">
            <w:br w:type="page"/>
          </w:r>
        </w:p>
      </w:sdtContent>
    </w:sdt>
    <w:p w14:paraId="58078968" w14:textId="5DD5CFED" w:rsidR="00535F87" w:rsidRPr="006E75B5" w:rsidRDefault="0036697C" w:rsidP="00262B06">
      <w:r w:rsidRPr="006E75B5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0AC26DC0" wp14:editId="0A4B26EA">
                <wp:simplePos x="0" y="0"/>
                <wp:positionH relativeFrom="page">
                  <wp:align>right</wp:align>
                </wp:positionH>
                <wp:positionV relativeFrom="paragraph">
                  <wp:posOffset>-335280</wp:posOffset>
                </wp:positionV>
                <wp:extent cx="7772400" cy="100203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2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92AF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52850EBE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161EB5F2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5988553E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1C1B1200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4CFEA14F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3069D19F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774DDCBB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5A5FA690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01870AAD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0F2D7D1F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489B7958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5FD759F8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  <w:p w14:paraId="0D807006" w14:textId="77777777" w:rsidR="00C46BAC" w:rsidRPr="006E75B5" w:rsidRDefault="00C46BAC" w:rsidP="00C46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26DC0" id="Rectangle 3" o:spid="_x0000_s1028" alt="&quot;&quot;" style="position:absolute;margin-left:560.8pt;margin-top:-26.4pt;width:612pt;height:78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" fillcolor="#f2f2f2 [3052]" stroked="f" strokeweight="1pt">
                <v:textbox>
                  <w:txbxContent>
                    <w:p w14:paraId="36A392AF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52850EBE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161EB5F2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5988553E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1C1B1200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4CFEA14F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3069D19F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774DDCBB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5A5FA690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01870AAD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0F2D7D1F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489B7958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5FD759F8" w14:textId="77777777" w:rsidR="00C46BAC" w:rsidRPr="006E75B5" w:rsidRDefault="00C46BAC" w:rsidP="00C46BAC">
                      <w:pPr>
                        <w:jc w:val="center"/>
                      </w:pPr>
                    </w:p>
                    <w:p w14:paraId="0D807006" w14:textId="77777777" w:rsidR="00C46BAC" w:rsidRPr="006E75B5" w:rsidRDefault="00C46BAC" w:rsidP="00C46BAC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504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:rsidRPr="006E75B5" w14:paraId="53E4D70E" w14:textId="77777777">
        <w:tc>
          <w:tcPr>
            <w:tcW w:w="540" w:type="dxa"/>
          </w:tcPr>
          <w:p w14:paraId="342F3346" w14:textId="77777777" w:rsidR="00166F4D" w:rsidRPr="006E75B5" w:rsidRDefault="00166F4D"/>
        </w:tc>
        <w:tc>
          <w:tcPr>
            <w:tcW w:w="9720" w:type="dxa"/>
            <w:gridSpan w:val="8"/>
          </w:tcPr>
          <w:p w14:paraId="11CECBC4" w14:textId="27397B4A" w:rsidR="00166F4D" w:rsidRPr="006E75B5" w:rsidRDefault="00885F5A">
            <w:pPr>
              <w:pStyle w:val="Title"/>
            </w:pPr>
            <w:r w:rsidRPr="006E75B5">
              <w:t>Creative Linkedin</w:t>
            </w:r>
          </w:p>
        </w:tc>
        <w:tc>
          <w:tcPr>
            <w:tcW w:w="450" w:type="dxa"/>
          </w:tcPr>
          <w:p w14:paraId="456BCEAF" w14:textId="77777777" w:rsidR="00166F4D" w:rsidRPr="006E75B5" w:rsidRDefault="00166F4D"/>
        </w:tc>
      </w:tr>
      <w:tr w:rsidR="00166F4D" w:rsidRPr="006E75B5" w14:paraId="3C31033D" w14:textId="77777777">
        <w:tc>
          <w:tcPr>
            <w:tcW w:w="540" w:type="dxa"/>
          </w:tcPr>
          <w:p w14:paraId="0D1B18DE" w14:textId="77777777" w:rsidR="00166F4D" w:rsidRPr="006E75B5" w:rsidRDefault="00166F4D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6395BBE3" w14:textId="77777777" w:rsidR="00166F4D" w:rsidRPr="006E75B5" w:rsidRDefault="00166F4D"/>
        </w:tc>
        <w:tc>
          <w:tcPr>
            <w:tcW w:w="976" w:type="dxa"/>
            <w:tcBorders>
              <w:bottom w:val="single" w:sz="4" w:space="0" w:color="auto"/>
            </w:tcBorders>
          </w:tcPr>
          <w:p w14:paraId="0255D8FF" w14:textId="77777777" w:rsidR="00166F4D" w:rsidRPr="006E75B5" w:rsidRDefault="00166F4D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327266D6" w14:textId="77777777" w:rsidR="00166F4D" w:rsidRPr="006E75B5" w:rsidRDefault="00166F4D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69DFDC0F" w14:textId="77777777" w:rsidR="00166F4D" w:rsidRPr="006E75B5" w:rsidRDefault="00166F4D"/>
        </w:tc>
        <w:tc>
          <w:tcPr>
            <w:tcW w:w="450" w:type="dxa"/>
          </w:tcPr>
          <w:p w14:paraId="4C0A24C2" w14:textId="77777777" w:rsidR="00166F4D" w:rsidRPr="006E75B5" w:rsidRDefault="00166F4D"/>
        </w:tc>
      </w:tr>
      <w:tr w:rsidR="00166F4D" w:rsidRPr="006E75B5" w14:paraId="4896F738" w14:textId="77777777">
        <w:trPr>
          <w:trHeight w:val="665"/>
        </w:trPr>
        <w:tc>
          <w:tcPr>
            <w:tcW w:w="540" w:type="dxa"/>
          </w:tcPr>
          <w:p w14:paraId="3F56100E" w14:textId="77777777" w:rsidR="00166F4D" w:rsidRPr="006E75B5" w:rsidRDefault="00166F4D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BB35" w14:textId="6B96C5BD" w:rsidR="00166F4D" w:rsidRPr="006E75B5" w:rsidRDefault="00885F5A">
            <w:pPr>
              <w:pStyle w:val="Subtitle"/>
            </w:pPr>
            <w:r w:rsidRPr="006E75B5">
              <w:t xml:space="preserve">Use case 1.1 </w:t>
            </w:r>
            <w:r w:rsidR="009C0FFF" w:rsidRPr="006E75B5">
              <w:t>– show work</w:t>
            </w:r>
          </w:p>
        </w:tc>
        <w:tc>
          <w:tcPr>
            <w:tcW w:w="450" w:type="dxa"/>
          </w:tcPr>
          <w:p w14:paraId="5AC4BD17" w14:textId="77777777" w:rsidR="00166F4D" w:rsidRPr="006E75B5" w:rsidRDefault="00166F4D"/>
        </w:tc>
      </w:tr>
      <w:tr w:rsidR="00166F4D" w:rsidRPr="006E75B5" w14:paraId="4630C936" w14:textId="77777777">
        <w:trPr>
          <w:trHeight w:val="350"/>
        </w:trPr>
        <w:tc>
          <w:tcPr>
            <w:tcW w:w="540" w:type="dxa"/>
          </w:tcPr>
          <w:p w14:paraId="6296ED58" w14:textId="77777777" w:rsidR="00166F4D" w:rsidRPr="006E75B5" w:rsidRDefault="00166F4D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531C262E" w14:textId="77777777" w:rsidR="00166F4D" w:rsidRPr="006E75B5" w:rsidRDefault="00166F4D"/>
        </w:tc>
        <w:tc>
          <w:tcPr>
            <w:tcW w:w="976" w:type="dxa"/>
            <w:tcBorders>
              <w:top w:val="single" w:sz="4" w:space="0" w:color="auto"/>
            </w:tcBorders>
          </w:tcPr>
          <w:p w14:paraId="79F18B0C" w14:textId="77777777" w:rsidR="00166F4D" w:rsidRPr="006E75B5" w:rsidRDefault="00166F4D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4270517B" w14:textId="77777777" w:rsidR="00166F4D" w:rsidRPr="006E75B5" w:rsidRDefault="00166F4D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69F2BAEA" w14:textId="77777777" w:rsidR="00166F4D" w:rsidRPr="006E75B5" w:rsidRDefault="00166F4D"/>
        </w:tc>
        <w:tc>
          <w:tcPr>
            <w:tcW w:w="450" w:type="dxa"/>
          </w:tcPr>
          <w:p w14:paraId="1FF99E0B" w14:textId="77777777" w:rsidR="00166F4D" w:rsidRPr="006E75B5" w:rsidRDefault="00166F4D"/>
        </w:tc>
      </w:tr>
      <w:tr w:rsidR="00166F4D" w:rsidRPr="006E75B5" w14:paraId="6B19A821" w14:textId="77777777" w:rsidTr="00166F4D">
        <w:trPr>
          <w:trHeight w:val="405"/>
        </w:trPr>
        <w:tc>
          <w:tcPr>
            <w:tcW w:w="540" w:type="dxa"/>
          </w:tcPr>
          <w:p w14:paraId="58A405D1" w14:textId="77777777" w:rsidR="00166F4D" w:rsidRPr="006E75B5" w:rsidRDefault="00166F4D"/>
        </w:tc>
        <w:tc>
          <w:tcPr>
            <w:tcW w:w="1170" w:type="dxa"/>
            <w:tcBorders>
              <w:bottom w:val="single" w:sz="4" w:space="0" w:color="auto"/>
            </w:tcBorders>
          </w:tcPr>
          <w:p w14:paraId="277FFDAA" w14:textId="235CB84F" w:rsidR="00166F4D" w:rsidRPr="006E75B5" w:rsidRDefault="00885F5A">
            <w:pPr>
              <w:pStyle w:val="Heading1"/>
            </w:pPr>
            <w:r w:rsidRPr="006E75B5">
              <w:t>Scope</w:t>
            </w:r>
          </w:p>
        </w:tc>
        <w:tc>
          <w:tcPr>
            <w:tcW w:w="1724" w:type="dxa"/>
          </w:tcPr>
          <w:p w14:paraId="74333B52" w14:textId="77777777" w:rsidR="00166F4D" w:rsidRPr="006E75B5" w:rsidRDefault="00166F4D">
            <w:pPr>
              <w:pStyle w:val="Heading1"/>
            </w:pPr>
          </w:p>
        </w:tc>
        <w:tc>
          <w:tcPr>
            <w:tcW w:w="976" w:type="dxa"/>
          </w:tcPr>
          <w:p w14:paraId="6C77AD73" w14:textId="77777777" w:rsidR="00166F4D" w:rsidRPr="006E75B5" w:rsidRDefault="00166F4D"/>
        </w:tc>
        <w:tc>
          <w:tcPr>
            <w:tcW w:w="900" w:type="dxa"/>
            <w:tcBorders>
              <w:bottom w:val="single" w:sz="4" w:space="0" w:color="auto"/>
            </w:tcBorders>
          </w:tcPr>
          <w:p w14:paraId="46460DF0" w14:textId="37EB752E" w:rsidR="00166F4D" w:rsidRPr="006E75B5" w:rsidRDefault="00885F5A" w:rsidP="00166F4D">
            <w:pPr>
              <w:pStyle w:val="Heading1"/>
            </w:pPr>
            <w:r w:rsidRPr="006E75B5">
              <w:t>Basic flow</w:t>
            </w:r>
          </w:p>
        </w:tc>
        <w:tc>
          <w:tcPr>
            <w:tcW w:w="2025" w:type="dxa"/>
            <w:gridSpan w:val="3"/>
          </w:tcPr>
          <w:p w14:paraId="08917F17" w14:textId="77777777" w:rsidR="00166F4D" w:rsidRPr="006E75B5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50C55318" w14:textId="77777777" w:rsidR="00166F4D" w:rsidRPr="006E75B5" w:rsidRDefault="00166F4D"/>
        </w:tc>
        <w:tc>
          <w:tcPr>
            <w:tcW w:w="450" w:type="dxa"/>
          </w:tcPr>
          <w:p w14:paraId="3D11B355" w14:textId="77777777" w:rsidR="00166F4D" w:rsidRPr="006E75B5" w:rsidRDefault="00166F4D"/>
        </w:tc>
      </w:tr>
      <w:tr w:rsidR="00166F4D" w:rsidRPr="006E75B5" w14:paraId="38B7BB32" w14:textId="77777777" w:rsidTr="00166F4D">
        <w:trPr>
          <w:trHeight w:val="3140"/>
        </w:trPr>
        <w:tc>
          <w:tcPr>
            <w:tcW w:w="540" w:type="dxa"/>
          </w:tcPr>
          <w:p w14:paraId="5253FB8A" w14:textId="77777777" w:rsidR="00166F4D" w:rsidRPr="006E75B5" w:rsidRDefault="00166F4D"/>
        </w:tc>
        <w:tc>
          <w:tcPr>
            <w:tcW w:w="2894" w:type="dxa"/>
            <w:gridSpan w:val="2"/>
          </w:tcPr>
          <w:p w14:paraId="7AE5B937" w14:textId="59DC081E" w:rsidR="00166F4D" w:rsidRPr="006E75B5" w:rsidRDefault="00885F5A">
            <w:pPr>
              <w:pStyle w:val="Heading2"/>
            </w:pPr>
            <w:r w:rsidRPr="006E75B5">
              <w:t>Creative LinkedIn</w:t>
            </w:r>
          </w:p>
          <w:p w14:paraId="59FF7C3F" w14:textId="2DACBBDC" w:rsidR="00166F4D" w:rsidRPr="006E75B5" w:rsidRDefault="00166F4D">
            <w:pPr>
              <w:pStyle w:val="Heading2"/>
            </w:pPr>
          </w:p>
          <w:p w14:paraId="394E7419" w14:textId="677F43EC" w:rsidR="00166F4D" w:rsidRPr="006E75B5" w:rsidRDefault="00166F4D">
            <w:pPr>
              <w:pStyle w:val="Heading2"/>
            </w:pPr>
          </w:p>
        </w:tc>
        <w:tc>
          <w:tcPr>
            <w:tcW w:w="976" w:type="dxa"/>
          </w:tcPr>
          <w:p w14:paraId="11C8BC8D" w14:textId="77777777" w:rsidR="00166F4D" w:rsidRPr="006E75B5" w:rsidRDefault="00166F4D"/>
        </w:tc>
        <w:tc>
          <w:tcPr>
            <w:tcW w:w="5850" w:type="dxa"/>
            <w:gridSpan w:val="5"/>
          </w:tcPr>
          <w:p w14:paraId="0F03C167" w14:textId="05229603" w:rsidR="00166F4D" w:rsidRPr="006E75B5" w:rsidRDefault="00885F5A" w:rsidP="00885F5A">
            <w:pPr>
              <w:pStyle w:val="ListParagraph"/>
              <w:numPr>
                <w:ilvl w:val="0"/>
                <w:numId w:val="9"/>
              </w:numPr>
            </w:pPr>
            <w:r w:rsidRPr="006E75B5">
              <w:t>User presses “show work” / “post work”</w:t>
            </w:r>
          </w:p>
          <w:p w14:paraId="5A2F8B63" w14:textId="54EE65B2" w:rsidR="00885F5A" w:rsidRPr="006E75B5" w:rsidRDefault="00885F5A" w:rsidP="00885F5A">
            <w:pPr>
              <w:pStyle w:val="ListParagraph"/>
              <w:numPr>
                <w:ilvl w:val="0"/>
                <w:numId w:val="9"/>
              </w:numPr>
            </w:pPr>
            <w:r w:rsidRPr="006E75B5">
              <w:t>Page provides these options:</w:t>
            </w:r>
          </w:p>
          <w:p w14:paraId="7482488E" w14:textId="5AAEF60F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Gives title</w:t>
            </w:r>
          </w:p>
          <w:p w14:paraId="77A15611" w14:textId="17C0CE17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Description</w:t>
            </w:r>
          </w:p>
          <w:p w14:paraId="7B17C7F8" w14:textId="2FB0412B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Upload image(s)</w:t>
            </w:r>
          </w:p>
          <w:p w14:paraId="4D504AC5" w14:textId="0622C03D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Upload video(s)</w:t>
            </w:r>
          </w:p>
          <w:p w14:paraId="5F7253EE" w14:textId="5B0F7F76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Sell or not</w:t>
            </w:r>
          </w:p>
          <w:p w14:paraId="2881C591" w14:textId="57726813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Price</w:t>
            </w:r>
          </w:p>
          <w:p w14:paraId="00AC2C4D" w14:textId="0FE4CBFD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Category(</w:t>
            </w:r>
            <w:proofErr w:type="spellStart"/>
            <w:r w:rsidRPr="006E75B5">
              <w:t>ies</w:t>
            </w:r>
            <w:proofErr w:type="spellEnd"/>
            <w:r w:rsidRPr="006E75B5">
              <w:t>)</w:t>
            </w:r>
          </w:p>
          <w:p w14:paraId="5B818DED" w14:textId="76A415CA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Project details</w:t>
            </w:r>
          </w:p>
          <w:p w14:paraId="117FD351" w14:textId="39A47EDF" w:rsidR="00885F5A" w:rsidRPr="006E75B5" w:rsidRDefault="00885F5A" w:rsidP="00885F5A">
            <w:pPr>
              <w:pStyle w:val="ListParagraph"/>
              <w:numPr>
                <w:ilvl w:val="0"/>
                <w:numId w:val="7"/>
              </w:numPr>
            </w:pPr>
            <w:r w:rsidRPr="006E75B5">
              <w:t>Tags</w:t>
            </w:r>
          </w:p>
          <w:p w14:paraId="16AF72A1" w14:textId="5B67D6B3" w:rsidR="00885F5A" w:rsidRPr="006E75B5" w:rsidRDefault="00885F5A" w:rsidP="00885F5A">
            <w:pPr>
              <w:pStyle w:val="ListParagraph"/>
              <w:numPr>
                <w:ilvl w:val="0"/>
                <w:numId w:val="9"/>
              </w:numPr>
            </w:pPr>
            <w:r w:rsidRPr="006E75B5">
              <w:t>User(s) save and publish work</w:t>
            </w:r>
          </w:p>
          <w:p w14:paraId="441571F1" w14:textId="5A53C98C" w:rsidR="00885F5A" w:rsidRPr="006E75B5" w:rsidRDefault="00885F5A" w:rsidP="00885F5A">
            <w:pPr>
              <w:pStyle w:val="ListParagraph"/>
              <w:numPr>
                <w:ilvl w:val="0"/>
                <w:numId w:val="9"/>
              </w:numPr>
            </w:pPr>
            <w:r w:rsidRPr="006E75B5">
              <w:t>Work is displayed on user’s page</w:t>
            </w:r>
          </w:p>
          <w:p w14:paraId="5CF61C0D" w14:textId="1FA70AB7" w:rsidR="00885F5A" w:rsidRPr="006E75B5" w:rsidRDefault="00885F5A" w:rsidP="00885F5A"/>
        </w:tc>
        <w:tc>
          <w:tcPr>
            <w:tcW w:w="450" w:type="dxa"/>
          </w:tcPr>
          <w:p w14:paraId="689F0CB7" w14:textId="77777777" w:rsidR="00166F4D" w:rsidRPr="006E75B5" w:rsidRDefault="00166F4D"/>
        </w:tc>
      </w:tr>
      <w:tr w:rsidR="00166F4D" w:rsidRPr="006E75B5" w14:paraId="5D5134B4" w14:textId="77777777" w:rsidTr="00892BB6">
        <w:trPr>
          <w:trHeight w:val="423"/>
        </w:trPr>
        <w:tc>
          <w:tcPr>
            <w:tcW w:w="540" w:type="dxa"/>
          </w:tcPr>
          <w:p w14:paraId="7B954A85" w14:textId="77777777" w:rsidR="00166F4D" w:rsidRPr="006E75B5" w:rsidRDefault="00166F4D"/>
        </w:tc>
        <w:tc>
          <w:tcPr>
            <w:tcW w:w="1170" w:type="dxa"/>
            <w:tcBorders>
              <w:bottom w:val="single" w:sz="4" w:space="0" w:color="auto"/>
            </w:tcBorders>
          </w:tcPr>
          <w:p w14:paraId="2958DCF5" w14:textId="7A624498" w:rsidR="00166F4D" w:rsidRPr="006E75B5" w:rsidRDefault="00885F5A">
            <w:pPr>
              <w:pStyle w:val="Heading1"/>
            </w:pPr>
            <w:r w:rsidRPr="006E75B5">
              <w:t>Primary actor(s)</w:t>
            </w:r>
            <w:r w:rsidR="00166F4D" w:rsidRPr="006E75B5">
              <w:t xml:space="preserve"> </w:t>
            </w:r>
          </w:p>
        </w:tc>
        <w:tc>
          <w:tcPr>
            <w:tcW w:w="1724" w:type="dxa"/>
          </w:tcPr>
          <w:p w14:paraId="51217A98" w14:textId="77777777" w:rsidR="00166F4D" w:rsidRPr="006E75B5" w:rsidRDefault="00166F4D">
            <w:pPr>
              <w:pStyle w:val="Heading1"/>
            </w:pPr>
          </w:p>
        </w:tc>
        <w:tc>
          <w:tcPr>
            <w:tcW w:w="976" w:type="dxa"/>
          </w:tcPr>
          <w:p w14:paraId="0C690006" w14:textId="77777777" w:rsidR="00166F4D" w:rsidRPr="006E75B5" w:rsidRDefault="00166F4D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3332A1C0" w14:textId="5F15E278" w:rsidR="00166F4D" w:rsidRPr="006E75B5" w:rsidRDefault="00885F5A" w:rsidP="00166F4D">
            <w:pPr>
              <w:pStyle w:val="Heading1"/>
            </w:pPr>
            <w:r w:rsidRPr="006E75B5">
              <w:t>Alternative flow</w:t>
            </w:r>
            <w:r w:rsidR="00166F4D" w:rsidRPr="006E75B5">
              <w:t xml:space="preserve"> </w:t>
            </w:r>
          </w:p>
        </w:tc>
        <w:tc>
          <w:tcPr>
            <w:tcW w:w="1575" w:type="dxa"/>
            <w:gridSpan w:val="2"/>
          </w:tcPr>
          <w:p w14:paraId="387405BD" w14:textId="77777777" w:rsidR="00166F4D" w:rsidRPr="006E75B5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560CE5F8" w14:textId="77777777" w:rsidR="00166F4D" w:rsidRPr="006E75B5" w:rsidRDefault="00166F4D"/>
        </w:tc>
        <w:tc>
          <w:tcPr>
            <w:tcW w:w="450" w:type="dxa"/>
          </w:tcPr>
          <w:p w14:paraId="47DF51C8" w14:textId="77777777" w:rsidR="00166F4D" w:rsidRPr="006E75B5" w:rsidRDefault="00166F4D"/>
        </w:tc>
      </w:tr>
      <w:tr w:rsidR="00166F4D" w:rsidRPr="006E75B5" w14:paraId="29516D06" w14:textId="77777777" w:rsidTr="00E41CE0">
        <w:trPr>
          <w:trHeight w:val="2978"/>
        </w:trPr>
        <w:tc>
          <w:tcPr>
            <w:tcW w:w="540" w:type="dxa"/>
          </w:tcPr>
          <w:p w14:paraId="0F5FCF6F" w14:textId="77777777" w:rsidR="00166F4D" w:rsidRPr="006E75B5" w:rsidRDefault="00166F4D"/>
        </w:tc>
        <w:tc>
          <w:tcPr>
            <w:tcW w:w="2894" w:type="dxa"/>
            <w:gridSpan w:val="2"/>
          </w:tcPr>
          <w:p w14:paraId="69A59A55" w14:textId="14D6E57F" w:rsidR="00166F4D" w:rsidRPr="006E75B5" w:rsidRDefault="00885F5A" w:rsidP="00166F4D">
            <w:pPr>
              <w:pStyle w:val="Heading2"/>
            </w:pPr>
            <w:r w:rsidRPr="006E75B5">
              <w:t>Artist</w:t>
            </w:r>
          </w:p>
          <w:p w14:paraId="111E93E3" w14:textId="1702A236" w:rsidR="00166F4D" w:rsidRPr="006E75B5" w:rsidRDefault="00166F4D" w:rsidP="00166F4D">
            <w:pPr>
              <w:pStyle w:val="Heading2"/>
            </w:pPr>
          </w:p>
          <w:p w14:paraId="5D1C193F" w14:textId="523DD343" w:rsidR="00166F4D" w:rsidRPr="006E75B5" w:rsidRDefault="00166F4D" w:rsidP="00166F4D">
            <w:pPr>
              <w:pStyle w:val="Heading2"/>
            </w:pPr>
          </w:p>
          <w:p w14:paraId="1A015F0E" w14:textId="79F41DB0" w:rsidR="00166F4D" w:rsidRPr="006E75B5" w:rsidRDefault="00166F4D" w:rsidP="00166F4D">
            <w:pPr>
              <w:pStyle w:val="Heading2"/>
            </w:pPr>
          </w:p>
          <w:p w14:paraId="41A85568" w14:textId="4FA342B3" w:rsidR="00166F4D" w:rsidRPr="006E75B5" w:rsidRDefault="00166F4D" w:rsidP="00166F4D">
            <w:pPr>
              <w:pStyle w:val="Heading2"/>
            </w:pPr>
          </w:p>
          <w:p w14:paraId="71E14EE5" w14:textId="4A157BDC" w:rsidR="00166F4D" w:rsidRPr="006E75B5" w:rsidRDefault="00166F4D" w:rsidP="00166F4D">
            <w:pPr>
              <w:pStyle w:val="Heading2"/>
            </w:pPr>
          </w:p>
        </w:tc>
        <w:tc>
          <w:tcPr>
            <w:tcW w:w="976" w:type="dxa"/>
          </w:tcPr>
          <w:p w14:paraId="6B9C9868" w14:textId="77777777" w:rsidR="00166F4D" w:rsidRPr="006E75B5" w:rsidRDefault="00166F4D"/>
        </w:tc>
        <w:tc>
          <w:tcPr>
            <w:tcW w:w="5850" w:type="dxa"/>
            <w:gridSpan w:val="5"/>
            <w:vMerge w:val="restart"/>
          </w:tcPr>
          <w:p w14:paraId="718FB94D" w14:textId="4989E466" w:rsidR="00166F4D" w:rsidRPr="006E75B5" w:rsidRDefault="00885F5A" w:rsidP="00166F4D">
            <w:pPr>
              <w:pStyle w:val="Heading2"/>
            </w:pPr>
            <w:r w:rsidRPr="006E75B5">
              <w:t>2.A</w:t>
            </w:r>
            <w:r w:rsidR="006E75B5" w:rsidRPr="006E75B5">
              <w:t>.</w:t>
            </w:r>
            <w:r w:rsidRPr="006E75B5">
              <w:t xml:space="preserve">  User has not fulfilled the required “post work” information</w:t>
            </w:r>
            <w:r w:rsidR="00C46BAC" w:rsidRPr="006E75B5">
              <w:t>.</w:t>
            </w:r>
          </w:p>
          <w:p w14:paraId="051064FE" w14:textId="6BD4E97B" w:rsidR="00885F5A" w:rsidRPr="006E75B5" w:rsidRDefault="00C46BAC" w:rsidP="00C46BAC">
            <w:pPr>
              <w:pStyle w:val="ListParagraph"/>
              <w:numPr>
                <w:ilvl w:val="0"/>
                <w:numId w:val="12"/>
              </w:numPr>
            </w:pPr>
            <w:r w:rsidRPr="006E75B5">
              <w:t>2.A.1 - System display message: “option required”</w:t>
            </w:r>
          </w:p>
          <w:p w14:paraId="669E7448" w14:textId="77777777" w:rsidR="00C46BAC" w:rsidRPr="006E75B5" w:rsidRDefault="00C46BAC" w:rsidP="00885F5A"/>
          <w:p w14:paraId="5AD8BE10" w14:textId="4A0BF35F" w:rsidR="00885F5A" w:rsidRPr="006E75B5" w:rsidRDefault="00885F5A" w:rsidP="00885F5A">
            <w:r w:rsidRPr="006E75B5">
              <w:t>2.B</w:t>
            </w:r>
            <w:r w:rsidR="006E75B5" w:rsidRPr="006E75B5">
              <w:t>.</w:t>
            </w:r>
            <w:r w:rsidRPr="006E75B5">
              <w:t xml:space="preserve">  Image/video too </w:t>
            </w:r>
            <w:r w:rsidR="00C46BAC" w:rsidRPr="006E75B5">
              <w:t>big (</w:t>
            </w:r>
            <w:r w:rsidRPr="006E75B5">
              <w:t>file size)</w:t>
            </w:r>
          </w:p>
          <w:p w14:paraId="03497058" w14:textId="60F02571" w:rsidR="00C46BAC" w:rsidRPr="006E75B5" w:rsidRDefault="00C46BAC" w:rsidP="00C46BAC">
            <w:pPr>
              <w:pStyle w:val="ListParagraph"/>
              <w:numPr>
                <w:ilvl w:val="0"/>
                <w:numId w:val="10"/>
              </w:numPr>
            </w:pPr>
            <w:r w:rsidRPr="006E75B5">
              <w:t>2.B.1 – Message: “too big”</w:t>
            </w:r>
          </w:p>
          <w:p w14:paraId="12864B17" w14:textId="77777777" w:rsidR="00C46BAC" w:rsidRPr="006E75B5" w:rsidRDefault="00C46BAC" w:rsidP="00C46BAC"/>
          <w:p w14:paraId="323E87C3" w14:textId="478466F1" w:rsidR="00C46BAC" w:rsidRPr="006E75B5" w:rsidRDefault="00C46BAC" w:rsidP="00C46BAC">
            <w:r w:rsidRPr="006E75B5">
              <w:t>2.C</w:t>
            </w:r>
            <w:r w:rsidR="006E75B5" w:rsidRPr="006E75B5">
              <w:t>.</w:t>
            </w:r>
            <w:r w:rsidRPr="006E75B5">
              <w:t xml:space="preserve">  User leaves: show/work/page</w:t>
            </w:r>
          </w:p>
          <w:p w14:paraId="23F4ED32" w14:textId="6814D386" w:rsidR="00C46BAC" w:rsidRPr="006E75B5" w:rsidRDefault="00C46BAC" w:rsidP="00C46BAC">
            <w:pPr>
              <w:pStyle w:val="ListParagraph"/>
              <w:numPr>
                <w:ilvl w:val="0"/>
                <w:numId w:val="11"/>
              </w:numPr>
            </w:pPr>
            <w:r w:rsidRPr="006E75B5">
              <w:t xml:space="preserve">2.C.1 – Auto save  </w:t>
            </w:r>
          </w:p>
          <w:p w14:paraId="31C4B1FD" w14:textId="21AE4CF5" w:rsidR="00166F4D" w:rsidRPr="006E75B5" w:rsidRDefault="00166F4D" w:rsidP="00166F4D">
            <w:pPr>
              <w:pStyle w:val="Heading3"/>
            </w:pPr>
          </w:p>
          <w:p w14:paraId="61ED09DB" w14:textId="549A65B9" w:rsidR="00166F4D" w:rsidRPr="006E75B5" w:rsidRDefault="00166F4D" w:rsidP="00166F4D"/>
          <w:p w14:paraId="5D9FF351" w14:textId="77777777" w:rsidR="00166F4D" w:rsidRPr="006E75B5" w:rsidRDefault="00166F4D" w:rsidP="00166F4D"/>
          <w:p w14:paraId="5C4665AE" w14:textId="55900F66" w:rsidR="00166F4D" w:rsidRPr="006E75B5" w:rsidRDefault="00166F4D" w:rsidP="00166F4D">
            <w:pPr>
              <w:pStyle w:val="Heading2"/>
            </w:pPr>
          </w:p>
          <w:p w14:paraId="13B7BCB3" w14:textId="16ABB06D" w:rsidR="00166F4D" w:rsidRPr="006E75B5" w:rsidRDefault="00166F4D" w:rsidP="00166F4D">
            <w:pPr>
              <w:pStyle w:val="Heading3"/>
            </w:pPr>
          </w:p>
          <w:p w14:paraId="0ACED581" w14:textId="288BB782" w:rsidR="00166F4D" w:rsidRPr="006E75B5" w:rsidRDefault="00166F4D" w:rsidP="00166F4D">
            <w:r w:rsidRPr="006E75B5">
              <w:t xml:space="preserve"> </w:t>
            </w:r>
          </w:p>
          <w:p w14:paraId="3BE16B5D" w14:textId="77777777" w:rsidR="00166F4D" w:rsidRPr="006E75B5" w:rsidRDefault="00166F4D" w:rsidP="00166F4D"/>
          <w:p w14:paraId="51E09CC9" w14:textId="5E6A175F" w:rsidR="00166F4D" w:rsidRPr="006E75B5" w:rsidRDefault="00166F4D" w:rsidP="00166F4D">
            <w:pPr>
              <w:pStyle w:val="Heading2"/>
            </w:pPr>
          </w:p>
          <w:p w14:paraId="30EBA83B" w14:textId="443BE4AE" w:rsidR="00166F4D" w:rsidRPr="006E75B5" w:rsidRDefault="00166F4D" w:rsidP="00166F4D">
            <w:pPr>
              <w:pStyle w:val="Heading3"/>
            </w:pPr>
          </w:p>
          <w:p w14:paraId="5BA1B7C6" w14:textId="25E548FB" w:rsidR="00166F4D" w:rsidRPr="006E75B5" w:rsidRDefault="00166F4D" w:rsidP="00166F4D"/>
        </w:tc>
        <w:tc>
          <w:tcPr>
            <w:tcW w:w="450" w:type="dxa"/>
          </w:tcPr>
          <w:p w14:paraId="661406B0" w14:textId="77777777" w:rsidR="00166F4D" w:rsidRPr="006E75B5" w:rsidRDefault="00166F4D"/>
        </w:tc>
      </w:tr>
      <w:tr w:rsidR="00166F4D" w:rsidRPr="006E75B5" w14:paraId="28E2BA84" w14:textId="77777777" w:rsidTr="00166F4D">
        <w:trPr>
          <w:trHeight w:val="423"/>
        </w:trPr>
        <w:tc>
          <w:tcPr>
            <w:tcW w:w="540" w:type="dxa"/>
          </w:tcPr>
          <w:p w14:paraId="33D045EA" w14:textId="77777777" w:rsidR="00166F4D" w:rsidRPr="006E75B5" w:rsidRDefault="00166F4D"/>
        </w:tc>
        <w:tc>
          <w:tcPr>
            <w:tcW w:w="1170" w:type="dxa"/>
            <w:tcBorders>
              <w:bottom w:val="single" w:sz="4" w:space="0" w:color="auto"/>
            </w:tcBorders>
          </w:tcPr>
          <w:p w14:paraId="5816E777" w14:textId="6953E2B8" w:rsidR="00166F4D" w:rsidRPr="006E75B5" w:rsidRDefault="00885F5A">
            <w:pPr>
              <w:pStyle w:val="Heading1"/>
            </w:pPr>
            <w:r w:rsidRPr="006E75B5">
              <w:t>Preconditons</w:t>
            </w:r>
          </w:p>
        </w:tc>
        <w:tc>
          <w:tcPr>
            <w:tcW w:w="1724" w:type="dxa"/>
          </w:tcPr>
          <w:p w14:paraId="01BAA8AF" w14:textId="77777777" w:rsidR="00166F4D" w:rsidRPr="006E75B5" w:rsidRDefault="00166F4D">
            <w:pPr>
              <w:pStyle w:val="Heading1"/>
            </w:pPr>
          </w:p>
        </w:tc>
        <w:tc>
          <w:tcPr>
            <w:tcW w:w="976" w:type="dxa"/>
          </w:tcPr>
          <w:p w14:paraId="70E5FCFD" w14:textId="77777777" w:rsidR="00166F4D" w:rsidRPr="006E75B5" w:rsidRDefault="00166F4D"/>
        </w:tc>
        <w:tc>
          <w:tcPr>
            <w:tcW w:w="5850" w:type="dxa"/>
            <w:gridSpan w:val="5"/>
            <w:vMerge/>
          </w:tcPr>
          <w:p w14:paraId="422777B0" w14:textId="77777777" w:rsidR="00166F4D" w:rsidRPr="006E75B5" w:rsidRDefault="00166F4D"/>
        </w:tc>
        <w:tc>
          <w:tcPr>
            <w:tcW w:w="450" w:type="dxa"/>
          </w:tcPr>
          <w:p w14:paraId="7F277C91" w14:textId="77777777" w:rsidR="00166F4D" w:rsidRPr="006E75B5" w:rsidRDefault="00166F4D"/>
        </w:tc>
      </w:tr>
      <w:tr w:rsidR="00166F4D" w:rsidRPr="006E75B5" w14:paraId="4FC5FD5F" w14:textId="77777777" w:rsidTr="00166F4D">
        <w:trPr>
          <w:trHeight w:val="423"/>
        </w:trPr>
        <w:tc>
          <w:tcPr>
            <w:tcW w:w="540" w:type="dxa"/>
          </w:tcPr>
          <w:p w14:paraId="1D1A2CE7" w14:textId="77777777" w:rsidR="00166F4D" w:rsidRPr="006E75B5" w:rsidRDefault="00166F4D"/>
        </w:tc>
        <w:tc>
          <w:tcPr>
            <w:tcW w:w="2894" w:type="dxa"/>
            <w:gridSpan w:val="2"/>
          </w:tcPr>
          <w:p w14:paraId="10395052" w14:textId="7DAB661E" w:rsidR="00166F4D" w:rsidRPr="006E75B5" w:rsidRDefault="00885F5A" w:rsidP="00166F4D">
            <w:pPr>
              <w:pStyle w:val="Heading2"/>
            </w:pPr>
            <w:r w:rsidRPr="006E75B5">
              <w:t>User is logged in</w:t>
            </w:r>
          </w:p>
          <w:p w14:paraId="01CB0853" w14:textId="5346EBF2" w:rsidR="00166F4D" w:rsidRPr="006E75B5" w:rsidRDefault="00166F4D" w:rsidP="00166F4D">
            <w:pPr>
              <w:pStyle w:val="Heading3"/>
            </w:pPr>
          </w:p>
          <w:p w14:paraId="650B03E9" w14:textId="216F1959" w:rsidR="00166F4D" w:rsidRPr="006E75B5" w:rsidRDefault="00166F4D" w:rsidP="00166F4D"/>
          <w:p w14:paraId="72A1DE7B" w14:textId="77777777" w:rsidR="00166F4D" w:rsidRPr="006E75B5" w:rsidRDefault="00166F4D" w:rsidP="00166F4D">
            <w:pPr>
              <w:pStyle w:val="Heading2"/>
            </w:pPr>
          </w:p>
          <w:p w14:paraId="46E1078C" w14:textId="77777777" w:rsidR="00166F4D" w:rsidRPr="006E75B5" w:rsidRDefault="00166F4D" w:rsidP="00166F4D"/>
          <w:p w14:paraId="41EB713B" w14:textId="7F57C70C" w:rsidR="00166F4D" w:rsidRPr="006E75B5" w:rsidRDefault="00166F4D" w:rsidP="00166F4D">
            <w:pPr>
              <w:pStyle w:val="Heading2"/>
            </w:pPr>
          </w:p>
          <w:p w14:paraId="0063C971" w14:textId="613DA0F3" w:rsidR="00166F4D" w:rsidRPr="006E75B5" w:rsidRDefault="00166F4D" w:rsidP="00166F4D">
            <w:pPr>
              <w:pStyle w:val="Heading3"/>
            </w:pPr>
          </w:p>
          <w:p w14:paraId="0F33A1D6" w14:textId="679B8631" w:rsidR="00166F4D" w:rsidRPr="006E75B5" w:rsidRDefault="00166F4D" w:rsidP="00E07B9E"/>
        </w:tc>
        <w:tc>
          <w:tcPr>
            <w:tcW w:w="976" w:type="dxa"/>
          </w:tcPr>
          <w:p w14:paraId="4AD4418B" w14:textId="77777777" w:rsidR="00166F4D" w:rsidRPr="006E75B5" w:rsidRDefault="00166F4D"/>
        </w:tc>
        <w:tc>
          <w:tcPr>
            <w:tcW w:w="5850" w:type="dxa"/>
            <w:gridSpan w:val="5"/>
            <w:vMerge/>
          </w:tcPr>
          <w:p w14:paraId="4BE35F8C" w14:textId="77777777" w:rsidR="00166F4D" w:rsidRPr="006E75B5" w:rsidRDefault="00166F4D"/>
        </w:tc>
        <w:tc>
          <w:tcPr>
            <w:tcW w:w="450" w:type="dxa"/>
          </w:tcPr>
          <w:p w14:paraId="6CD5590B" w14:textId="77777777" w:rsidR="00166F4D" w:rsidRPr="006E75B5" w:rsidRDefault="00166F4D"/>
        </w:tc>
      </w:tr>
    </w:tbl>
    <w:p w14:paraId="79960172" w14:textId="77777777" w:rsidR="00E41AB4" w:rsidRPr="006E75B5" w:rsidRDefault="00E41AB4" w:rsidP="00262B06"/>
    <w:p w14:paraId="0C47460B" w14:textId="77777777" w:rsidR="00C46BAC" w:rsidRPr="006E75B5" w:rsidRDefault="00C46BAC" w:rsidP="00262B06"/>
    <w:p w14:paraId="0F17E8A6" w14:textId="77777777" w:rsidR="00C46BAC" w:rsidRPr="006E75B5" w:rsidRDefault="00C46BAC" w:rsidP="00262B06"/>
    <w:p w14:paraId="221DEB70" w14:textId="77777777" w:rsidR="00C46BAC" w:rsidRPr="006E75B5" w:rsidRDefault="00C46BAC" w:rsidP="00262B06"/>
    <w:p w14:paraId="4FF9CC65" w14:textId="77777777" w:rsidR="009C0FFF" w:rsidRPr="006E75B5" w:rsidRDefault="009C0FFF" w:rsidP="00262B06"/>
    <w:p w14:paraId="74971273" w14:textId="77777777" w:rsidR="00E21BB0" w:rsidRPr="006E75B5" w:rsidRDefault="00E21BB0" w:rsidP="00262B06"/>
    <w:p w14:paraId="72CB8072" w14:textId="75EC40F5" w:rsidR="00E21BB0" w:rsidRPr="006E75B5" w:rsidRDefault="00E21BB0">
      <w:pPr>
        <w:spacing w:before="80" w:after="240" w:line="220" w:lineRule="exact"/>
      </w:pPr>
      <w:r w:rsidRPr="006E75B5">
        <w:rPr>
          <w:lang w:eastAsia="en-AU"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0384E78D" wp14:editId="0D390C54">
                <wp:simplePos x="0" y="0"/>
                <wp:positionH relativeFrom="page">
                  <wp:align>right</wp:align>
                </wp:positionH>
                <wp:positionV relativeFrom="paragraph">
                  <wp:posOffset>-529590</wp:posOffset>
                </wp:positionV>
                <wp:extent cx="7772400" cy="10043160"/>
                <wp:effectExtent l="0" t="0" r="0" b="0"/>
                <wp:wrapNone/>
                <wp:docPr id="1119452241" name="Rectangle 111945224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43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45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40"/>
                              <w:gridCol w:w="1504"/>
                              <w:gridCol w:w="1724"/>
                              <w:gridCol w:w="976"/>
                              <w:gridCol w:w="900"/>
                              <w:gridCol w:w="450"/>
                              <w:gridCol w:w="1558"/>
                              <w:gridCol w:w="17"/>
                              <w:gridCol w:w="2925"/>
                              <w:gridCol w:w="450"/>
                            </w:tblGrid>
                            <w:tr w:rsidR="00E21BB0" w:rsidRPr="006E75B5" w14:paraId="15A1609B" w14:textId="77777777">
                              <w:tc>
                                <w:tcPr>
                                  <w:tcW w:w="540" w:type="dxa"/>
                                </w:tcPr>
                                <w:p w14:paraId="55D3D2AB" w14:textId="77777777" w:rsidR="00E21BB0" w:rsidRPr="006E75B5" w:rsidRDefault="00E21BB0" w:rsidP="009C0FFF"/>
                              </w:tc>
                              <w:tc>
                                <w:tcPr>
                                  <w:tcW w:w="9720" w:type="dxa"/>
                                  <w:gridSpan w:val="8"/>
                                </w:tcPr>
                                <w:p w14:paraId="3A45BE7E" w14:textId="77777777" w:rsidR="00E21BB0" w:rsidRPr="006E75B5" w:rsidRDefault="00E21BB0" w:rsidP="009C0FFF">
                                  <w:pPr>
                                    <w:pStyle w:val="Title"/>
                                  </w:pPr>
                                </w:p>
                                <w:p w14:paraId="20A9AF7B" w14:textId="77777777" w:rsidR="00E21BB0" w:rsidRPr="006E75B5" w:rsidRDefault="00E21BB0" w:rsidP="009C0FFF">
                                  <w:pPr>
                                    <w:pStyle w:val="Title"/>
                                  </w:pPr>
                                  <w:r w:rsidRPr="006E75B5">
                                    <w:t>Creative Linkedin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28BDD501" w14:textId="77777777" w:rsidR="00E21BB0" w:rsidRPr="006E75B5" w:rsidRDefault="00E21BB0" w:rsidP="009C0FFF"/>
                              </w:tc>
                            </w:tr>
                            <w:tr w:rsidR="00E21BB0" w:rsidRPr="006E75B5" w14:paraId="094FA2A9" w14:textId="77777777">
                              <w:tc>
                                <w:tcPr>
                                  <w:tcW w:w="540" w:type="dxa"/>
                                </w:tcPr>
                                <w:p w14:paraId="6B03DA98" w14:textId="77777777" w:rsidR="00E21BB0" w:rsidRPr="006E75B5" w:rsidRDefault="00E21BB0" w:rsidP="009C0FFF"/>
                              </w:tc>
                              <w:tc>
                                <w:tcPr>
                                  <w:tcW w:w="289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DE5F394" w14:textId="77777777" w:rsidR="00E21BB0" w:rsidRPr="006E75B5" w:rsidRDefault="00E21BB0" w:rsidP="009C0FFF"/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9BE4011" w14:textId="77777777" w:rsidR="00E21BB0" w:rsidRPr="006E75B5" w:rsidRDefault="00E21BB0" w:rsidP="009C0FFF"/>
                              </w:tc>
                              <w:tc>
                                <w:tcPr>
                                  <w:tcW w:w="290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2ACBB12" w14:textId="77777777" w:rsidR="00E21BB0" w:rsidRPr="006E75B5" w:rsidRDefault="00E21BB0" w:rsidP="009C0FFF"/>
                              </w:tc>
                              <w:tc>
                                <w:tcPr>
                                  <w:tcW w:w="29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9174C9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023A154B" w14:textId="77777777" w:rsidR="00E21BB0" w:rsidRPr="006E75B5" w:rsidRDefault="00E21BB0" w:rsidP="009C0FFF"/>
                              </w:tc>
                            </w:tr>
                            <w:tr w:rsidR="00E21BB0" w:rsidRPr="006E75B5" w14:paraId="3430F25F" w14:textId="77777777">
                              <w:trPr>
                                <w:trHeight w:val="665"/>
                              </w:trPr>
                              <w:tc>
                                <w:tcPr>
                                  <w:tcW w:w="540" w:type="dxa"/>
                                </w:tcPr>
                                <w:p w14:paraId="4F1FDAA7" w14:textId="77777777" w:rsidR="00E21BB0" w:rsidRPr="006E75B5" w:rsidRDefault="00E21BB0" w:rsidP="009C0FFF"/>
                              </w:tc>
                              <w:tc>
                                <w:tcPr>
                                  <w:tcW w:w="9720" w:type="dxa"/>
                                  <w:gridSpan w:val="8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4141E6A" w14:textId="77777777" w:rsidR="00E21BB0" w:rsidRPr="006E75B5" w:rsidRDefault="00E21BB0" w:rsidP="009C0FFF">
                                  <w:pPr>
                                    <w:pStyle w:val="Subtitle"/>
                                  </w:pPr>
                                  <w:r w:rsidRPr="006E75B5">
                                    <w:t>Use case 1.2 – Buy work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62DF8652" w14:textId="77777777" w:rsidR="00E21BB0" w:rsidRPr="006E75B5" w:rsidRDefault="00E21BB0" w:rsidP="009C0FFF"/>
                              </w:tc>
                            </w:tr>
                            <w:tr w:rsidR="00E21BB0" w:rsidRPr="006E75B5" w14:paraId="6DE43E2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540" w:type="dxa"/>
                                </w:tcPr>
                                <w:p w14:paraId="54CF06A5" w14:textId="77777777" w:rsidR="00E21BB0" w:rsidRPr="006E75B5" w:rsidRDefault="00E21BB0" w:rsidP="009C0FFF"/>
                              </w:tc>
                              <w:tc>
                                <w:tcPr>
                                  <w:tcW w:w="289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53EC381" w14:textId="77777777" w:rsidR="00E21BB0" w:rsidRPr="006E75B5" w:rsidRDefault="00E21BB0" w:rsidP="009C0FFF"/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3DF045A" w14:textId="77777777" w:rsidR="00E21BB0" w:rsidRPr="006E75B5" w:rsidRDefault="00E21BB0" w:rsidP="009C0FFF"/>
                              </w:tc>
                              <w:tc>
                                <w:tcPr>
                                  <w:tcW w:w="2908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DB6DE64" w14:textId="77777777" w:rsidR="00E21BB0" w:rsidRPr="006E75B5" w:rsidRDefault="00E21BB0" w:rsidP="009C0FFF"/>
                              </w:tc>
                              <w:tc>
                                <w:tcPr>
                                  <w:tcW w:w="294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B7E792B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3DFB5477" w14:textId="77777777" w:rsidR="00E21BB0" w:rsidRPr="006E75B5" w:rsidRDefault="00E21BB0" w:rsidP="009C0FFF"/>
                              </w:tc>
                            </w:tr>
                            <w:tr w:rsidR="00E21BB0" w:rsidRPr="006E75B5" w14:paraId="275584AC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540" w:type="dxa"/>
                                </w:tcPr>
                                <w:p w14:paraId="68317812" w14:textId="77777777" w:rsidR="00E21BB0" w:rsidRPr="006E75B5" w:rsidRDefault="00E21BB0" w:rsidP="009C0FFF"/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D827F9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1B8268B4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74F794C8" w14:textId="77777777" w:rsidR="00E21BB0" w:rsidRPr="006E75B5" w:rsidRDefault="00E21BB0" w:rsidP="009C0FFF"/>
                              </w:tc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913C33A" w14:textId="77777777" w:rsidR="00E21BB0" w:rsidRPr="006E75B5" w:rsidRDefault="00E21BB0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gridSpan w:val="3"/>
                                </w:tcPr>
                                <w:p w14:paraId="66356A99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2925" w:type="dxa"/>
                                </w:tcPr>
                                <w:p w14:paraId="2A476A51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10C66D23" w14:textId="77777777" w:rsidR="00E21BB0" w:rsidRPr="006E75B5" w:rsidRDefault="00E21BB0" w:rsidP="009C0FFF"/>
                              </w:tc>
                            </w:tr>
                            <w:tr w:rsidR="00E21BB0" w:rsidRPr="006E75B5" w14:paraId="19B82508" w14:textId="77777777">
                              <w:trPr>
                                <w:trHeight w:val="3140"/>
                              </w:trPr>
                              <w:tc>
                                <w:tcPr>
                                  <w:tcW w:w="540" w:type="dxa"/>
                                </w:tcPr>
                                <w:p w14:paraId="16CF93BA" w14:textId="77777777" w:rsidR="00E21BB0" w:rsidRPr="006E75B5" w:rsidRDefault="00E21BB0" w:rsidP="009C0FFF"/>
                              </w:tc>
                              <w:tc>
                                <w:tcPr>
                                  <w:tcW w:w="2894" w:type="dxa"/>
                                  <w:gridSpan w:val="2"/>
                                </w:tcPr>
                                <w:p w14:paraId="346306DC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  <w:r w:rsidRPr="006E75B5">
                                    <w:t>Creative LinkedIn</w:t>
                                  </w:r>
                                </w:p>
                                <w:p w14:paraId="560AF9EA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7E227798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0B531083" w14:textId="77777777" w:rsidR="00E21BB0" w:rsidRPr="006E75B5" w:rsidRDefault="00E21BB0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</w:tcPr>
                                <w:p w14:paraId="0CAD22AC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presses “buy” on item/ work</w:t>
                                  </w:r>
                                </w:p>
                                <w:p w14:paraId="6917D2FC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 form for entering address/ delivery information</w:t>
                                  </w:r>
                                </w:p>
                                <w:p w14:paraId="5205F7B8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fills out delivery information</w:t>
                                  </w:r>
                                </w:p>
                                <w:p w14:paraId="49FD3672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presses confirm</w:t>
                                  </w:r>
                                </w:p>
                                <w:p w14:paraId="121E7CC6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displays form for payment information</w:t>
                                  </w:r>
                                </w:p>
                                <w:p w14:paraId="36A564BD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fills out form</w:t>
                                  </w:r>
                                </w:p>
                                <w:p w14:paraId="021671F8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presses confirm</w:t>
                                  </w:r>
                                </w:p>
                                <w:p w14:paraId="321ED943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sends confirmation mail with receipt</w:t>
                                  </w:r>
                                </w:p>
                                <w:p w14:paraId="6481B296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displays confirmation message</w:t>
                                  </w:r>
                                </w:p>
                                <w:p w14:paraId="5EAD0DC4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 w:rsidRPr="006E75B5">
                                    <w:rPr>
                                      <w:u w:val="single"/>
                                    </w:rPr>
                                    <w:t>How does system manage deliveries???</w:t>
                                  </w:r>
                                </w:p>
                                <w:p w14:paraId="2FF5F9E9" w14:textId="77777777" w:rsidR="00E21BB0" w:rsidRPr="006E75B5" w:rsidRDefault="00E21BB0" w:rsidP="001F139E"/>
                              </w:tc>
                              <w:tc>
                                <w:tcPr>
                                  <w:tcW w:w="450" w:type="dxa"/>
                                </w:tcPr>
                                <w:p w14:paraId="0A813418" w14:textId="77777777" w:rsidR="00E21BB0" w:rsidRPr="006E75B5" w:rsidRDefault="00E21BB0" w:rsidP="009C0FFF"/>
                              </w:tc>
                            </w:tr>
                            <w:tr w:rsidR="00E21BB0" w:rsidRPr="006E75B5" w14:paraId="14638A42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4871731B" w14:textId="77777777" w:rsidR="00E21BB0" w:rsidRPr="006E75B5" w:rsidRDefault="00E21BB0" w:rsidP="009C0FFF"/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59AC6C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 xml:space="preserve">Primary actor(s) 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62388E5D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2EBA6B8A" w14:textId="77777777" w:rsidR="00E21BB0" w:rsidRPr="006E75B5" w:rsidRDefault="00E21BB0" w:rsidP="009C0FFF"/>
                              </w:tc>
                              <w:tc>
                                <w:tcPr>
                                  <w:tcW w:w="135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0BC5A3C" w14:textId="77777777" w:rsidR="00E21BB0" w:rsidRPr="006E75B5" w:rsidRDefault="00E21BB0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 xml:space="preserve">Alternative flow 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gridSpan w:val="2"/>
                                </w:tcPr>
                                <w:p w14:paraId="14DE861E" w14:textId="77777777" w:rsidR="00E21BB0" w:rsidRPr="006E75B5" w:rsidRDefault="00E21BB0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5" w:type="dxa"/>
                                </w:tcPr>
                                <w:p w14:paraId="37CBE9F7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24DB83FF" w14:textId="77777777" w:rsidR="00E21BB0" w:rsidRPr="006E75B5" w:rsidRDefault="00E21BB0" w:rsidP="009C0FFF"/>
                              </w:tc>
                            </w:tr>
                            <w:tr w:rsidR="00E21BB0" w:rsidRPr="006E75B5" w14:paraId="15AE481B" w14:textId="77777777">
                              <w:trPr>
                                <w:trHeight w:val="2978"/>
                              </w:trPr>
                              <w:tc>
                                <w:tcPr>
                                  <w:tcW w:w="540" w:type="dxa"/>
                                </w:tcPr>
                                <w:p w14:paraId="49BBB76E" w14:textId="77777777" w:rsidR="00E21BB0" w:rsidRPr="006E75B5" w:rsidRDefault="00E21BB0" w:rsidP="009C0FFF"/>
                              </w:tc>
                              <w:tc>
                                <w:tcPr>
                                  <w:tcW w:w="2894" w:type="dxa"/>
                                  <w:gridSpan w:val="2"/>
                                </w:tcPr>
                                <w:p w14:paraId="4178CC4E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  <w:r w:rsidRPr="006E75B5">
                                    <w:t>Guest (user)</w:t>
                                  </w:r>
                                </w:p>
                                <w:p w14:paraId="5242A1E7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614A0564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6FBDAB6F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5A66C6EC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33EA207B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37ECD2DF" w14:textId="77777777" w:rsidR="00E21BB0" w:rsidRPr="006E75B5" w:rsidRDefault="00E21BB0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 w:val="restart"/>
                                </w:tcPr>
                                <w:p w14:paraId="136273BB" w14:textId="189FE7BC" w:rsidR="00E21BB0" w:rsidRPr="006E75B5" w:rsidRDefault="00E21BB0" w:rsidP="009C0FFF">
                                  <w:pPr>
                                    <w:pStyle w:val="Heading3"/>
                                    <w:rPr>
                                      <w:b w:val="0"/>
                                    </w:rPr>
                                  </w:pPr>
                                  <w:r w:rsidRPr="006E75B5">
                                    <w:rPr>
                                      <w:b w:val="0"/>
                                    </w:rPr>
                                    <w:t>4.A</w:t>
                                  </w:r>
                                  <w:r w:rsidR="006E75B5" w:rsidRPr="006E75B5">
                                    <w:rPr>
                                      <w:b w:val="0"/>
                                    </w:rPr>
                                    <w:t>.</w:t>
                                  </w:r>
                                  <w:r w:rsidRPr="006E75B5">
                                    <w:rPr>
                                      <w:b w:val="0"/>
                                    </w:rPr>
                                    <w:t xml:space="preserve">  User enters wrong delivery information</w:t>
                                  </w:r>
                                </w:p>
                                <w:p w14:paraId="42FE81AF" w14:textId="77777777" w:rsidR="00E21BB0" w:rsidRPr="006E75B5" w:rsidRDefault="00E21BB0" w:rsidP="001F139E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 w:rsidRPr="006E75B5">
                                    <w:t xml:space="preserve">4.A.1 – Message </w:t>
                                  </w:r>
                                </w:p>
                                <w:p w14:paraId="38C1EB9E" w14:textId="35019438" w:rsidR="00E21BB0" w:rsidRPr="006E75B5" w:rsidRDefault="00E21BB0" w:rsidP="001F139E">
                                  <w:proofErr w:type="gramStart"/>
                                  <w:r w:rsidRPr="006E75B5">
                                    <w:t xml:space="preserve">7.A </w:t>
                                  </w:r>
                                  <w:r w:rsidR="006E75B5" w:rsidRPr="006E75B5">
                                    <w:t>.</w:t>
                                  </w:r>
                                  <w:proofErr w:type="gramEnd"/>
                                  <w:r w:rsidRPr="006E75B5">
                                    <w:t xml:space="preserve"> User enters wrong payment information</w:t>
                                  </w:r>
                                </w:p>
                                <w:p w14:paraId="0278EC76" w14:textId="77777777" w:rsidR="00E21BB0" w:rsidRPr="006E75B5" w:rsidRDefault="00E21BB0" w:rsidP="001F139E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 w:rsidRPr="006E75B5">
                                    <w:t xml:space="preserve">7.A.1 – Message </w:t>
                                  </w:r>
                                </w:p>
                                <w:p w14:paraId="74141918" w14:textId="77777777" w:rsidR="00E21BB0" w:rsidRPr="006E75B5" w:rsidRDefault="00E21BB0" w:rsidP="009C0FFF"/>
                                <w:p w14:paraId="4213B0B2" w14:textId="77777777" w:rsidR="00E21BB0" w:rsidRPr="006E75B5" w:rsidRDefault="00E21BB0" w:rsidP="009C0FFF"/>
                                <w:p w14:paraId="086E7AB4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1165FD4C" w14:textId="77777777" w:rsidR="00E21BB0" w:rsidRPr="006E75B5" w:rsidRDefault="00E21BB0" w:rsidP="009C0FFF">
                                  <w:pPr>
                                    <w:pStyle w:val="Heading3"/>
                                  </w:pPr>
                                </w:p>
                                <w:p w14:paraId="10B2FF0A" w14:textId="77777777" w:rsidR="00E21BB0" w:rsidRPr="006E75B5" w:rsidRDefault="00E21BB0" w:rsidP="009C0FFF">
                                  <w:r w:rsidRPr="006E75B5">
                                    <w:t xml:space="preserve"> </w:t>
                                  </w:r>
                                </w:p>
                                <w:p w14:paraId="3DEEDF7A" w14:textId="77777777" w:rsidR="00E21BB0" w:rsidRPr="006E75B5" w:rsidRDefault="00E21BB0" w:rsidP="009C0FFF"/>
                                <w:p w14:paraId="100011AE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6DB30930" w14:textId="77777777" w:rsidR="00E21BB0" w:rsidRPr="006E75B5" w:rsidRDefault="00E21BB0" w:rsidP="009C0FFF">
                                  <w:pPr>
                                    <w:pStyle w:val="Heading3"/>
                                  </w:pPr>
                                </w:p>
                                <w:p w14:paraId="0874737F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767F88C1" w14:textId="77777777" w:rsidR="00E21BB0" w:rsidRPr="006E75B5" w:rsidRDefault="00E21BB0" w:rsidP="009C0FFF"/>
                              </w:tc>
                            </w:tr>
                            <w:tr w:rsidR="00E21BB0" w:rsidRPr="006E75B5" w14:paraId="43C6FC96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5A10EE2D" w14:textId="77777777" w:rsidR="00E21BB0" w:rsidRPr="006E75B5" w:rsidRDefault="00E21BB0" w:rsidP="009C0FFF"/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8E214B" w14:textId="77777777" w:rsidR="00E21BB0" w:rsidRPr="006E75B5" w:rsidRDefault="00E21BB0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Preconditons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25A01822" w14:textId="77777777" w:rsidR="00E21BB0" w:rsidRPr="006E75B5" w:rsidRDefault="00E21BB0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14:paraId="09CA9AAF" w14:textId="77777777" w:rsidR="00E21BB0" w:rsidRPr="006E75B5" w:rsidRDefault="00E21BB0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/>
                                </w:tcPr>
                                <w:p w14:paraId="3C9CE63E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6A39BAFA" w14:textId="77777777" w:rsidR="00E21BB0" w:rsidRPr="006E75B5" w:rsidRDefault="00E21BB0" w:rsidP="009C0FFF"/>
                              </w:tc>
                            </w:tr>
                            <w:tr w:rsidR="00E21BB0" w:rsidRPr="006E75B5" w14:paraId="6103FF46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43D4D252" w14:textId="77777777" w:rsidR="00E21BB0" w:rsidRPr="006E75B5" w:rsidRDefault="00E21BB0" w:rsidP="009C0FFF"/>
                              </w:tc>
                              <w:tc>
                                <w:tcPr>
                                  <w:tcW w:w="2894" w:type="dxa"/>
                                  <w:gridSpan w:val="2"/>
                                </w:tcPr>
                                <w:p w14:paraId="569566BC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  <w:r w:rsidRPr="006E75B5">
                                    <w:t>User is logged in</w:t>
                                  </w:r>
                                </w:p>
                                <w:p w14:paraId="3C93170F" w14:textId="77777777" w:rsidR="00E21BB0" w:rsidRPr="006E75B5" w:rsidRDefault="00E21BB0" w:rsidP="009C0FFF">
                                  <w:r w:rsidRPr="006E75B5">
                                    <w:t xml:space="preserve">User is either </w:t>
                                  </w:r>
                                </w:p>
                                <w:p w14:paraId="71E86F57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 w:rsidRPr="006E75B5">
                                    <w:t>At artist’s profile</w:t>
                                  </w:r>
                                </w:p>
                                <w:p w14:paraId="7D045516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 w:rsidRPr="006E75B5">
                                    <w:t>At “feed”</w:t>
                                  </w:r>
                                </w:p>
                                <w:p w14:paraId="2A413031" w14:textId="77777777" w:rsidR="00E21BB0" w:rsidRPr="006E75B5" w:rsidRDefault="00E21BB0" w:rsidP="009C0FF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 w:rsidRPr="006E75B5">
                                    <w:t xml:space="preserve">At </w:t>
                                  </w:r>
                                  <w:proofErr w:type="gramStart"/>
                                  <w:r w:rsidRPr="006E75B5">
                                    <w:t>market place</w:t>
                                  </w:r>
                                  <w:proofErr w:type="gramEnd"/>
                                </w:p>
                                <w:p w14:paraId="21E2A3BD" w14:textId="77777777" w:rsidR="00E21BB0" w:rsidRPr="006E75B5" w:rsidRDefault="00E21BB0" w:rsidP="009C0FFF">
                                  <w:pPr>
                                    <w:pStyle w:val="Heading3"/>
                                  </w:pPr>
                                </w:p>
                                <w:p w14:paraId="0EB05EA2" w14:textId="77777777" w:rsidR="00E21BB0" w:rsidRPr="006E75B5" w:rsidRDefault="00E21BB0" w:rsidP="009C0FFF"/>
                                <w:p w14:paraId="1F2B1F95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5467497B" w14:textId="77777777" w:rsidR="00E21BB0" w:rsidRPr="006E75B5" w:rsidRDefault="00E21BB0" w:rsidP="009C0FFF"/>
                                <w:p w14:paraId="197ACFEC" w14:textId="77777777" w:rsidR="00E21BB0" w:rsidRPr="006E75B5" w:rsidRDefault="00E21BB0" w:rsidP="009C0FFF">
                                  <w:pPr>
                                    <w:pStyle w:val="Heading2"/>
                                  </w:pPr>
                                </w:p>
                                <w:p w14:paraId="17875B37" w14:textId="77777777" w:rsidR="00E21BB0" w:rsidRPr="006E75B5" w:rsidRDefault="00E21BB0" w:rsidP="009C0FFF">
                                  <w:pPr>
                                    <w:pStyle w:val="Heading3"/>
                                  </w:pPr>
                                </w:p>
                                <w:p w14:paraId="3EC31596" w14:textId="77777777" w:rsidR="00E21BB0" w:rsidRPr="006E75B5" w:rsidRDefault="00E21BB0" w:rsidP="009C0FFF"/>
                              </w:tc>
                              <w:tc>
                                <w:tcPr>
                                  <w:tcW w:w="976" w:type="dxa"/>
                                </w:tcPr>
                                <w:p w14:paraId="5D1FF5B4" w14:textId="77777777" w:rsidR="00E21BB0" w:rsidRPr="006E75B5" w:rsidRDefault="00E21BB0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/>
                                </w:tcPr>
                                <w:p w14:paraId="2E21EEE8" w14:textId="77777777" w:rsidR="00E21BB0" w:rsidRPr="006E75B5" w:rsidRDefault="00E21BB0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66D6FF10" w14:textId="77777777" w:rsidR="00E21BB0" w:rsidRPr="006E75B5" w:rsidRDefault="00E21BB0" w:rsidP="009C0FFF"/>
                              </w:tc>
                            </w:tr>
                          </w:tbl>
                          <w:p w14:paraId="716500EF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AE1CF3A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53D7CE65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1915C8DE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73C7ADC2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E61E5C2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1CB82E1A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60CD6120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21405FB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1536439B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5DCC477B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00DF200A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0ADCD7C2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554DE2D3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2803AA95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2FB3E3E8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233B0397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2A057633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2E943ACD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07A08DC3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356B29AA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6B2A1E98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9E4A421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63796A04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3E50819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4748F75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  <w:p w14:paraId="46B05651" w14:textId="77777777" w:rsidR="00E21BB0" w:rsidRPr="006E75B5" w:rsidRDefault="00E21BB0" w:rsidP="00E21B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E78D" id="Rectangle 1119452241" o:spid="_x0000_s1029" alt="&quot;&quot;" style="position:absolute;margin-left:560.8pt;margin-top:-41.7pt;width:612pt;height:790.8pt;z-index:-251640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" fillcolor="#f2f2f2 [3052]" stroked="f" strokeweight="1pt">
                <v:textbox>
                  <w:txbxContent>
                    <w:tbl>
                      <w:tblPr>
                        <w:tblW w:w="0" w:type="auto"/>
                        <w:tblInd w:w="45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40"/>
                        <w:gridCol w:w="1504"/>
                        <w:gridCol w:w="1724"/>
                        <w:gridCol w:w="976"/>
                        <w:gridCol w:w="900"/>
                        <w:gridCol w:w="450"/>
                        <w:gridCol w:w="1558"/>
                        <w:gridCol w:w="17"/>
                        <w:gridCol w:w="2925"/>
                        <w:gridCol w:w="450"/>
                      </w:tblGrid>
                      <w:tr w:rsidR="00E21BB0" w:rsidRPr="006E75B5" w14:paraId="15A1609B" w14:textId="77777777">
                        <w:tc>
                          <w:tcPr>
                            <w:tcW w:w="540" w:type="dxa"/>
                          </w:tcPr>
                          <w:p w14:paraId="55D3D2AB" w14:textId="77777777" w:rsidR="00E21BB0" w:rsidRPr="006E75B5" w:rsidRDefault="00E21BB0" w:rsidP="009C0FFF"/>
                        </w:tc>
                        <w:tc>
                          <w:tcPr>
                            <w:tcW w:w="9720" w:type="dxa"/>
                            <w:gridSpan w:val="8"/>
                          </w:tcPr>
                          <w:p w14:paraId="3A45BE7E" w14:textId="77777777" w:rsidR="00E21BB0" w:rsidRPr="006E75B5" w:rsidRDefault="00E21BB0" w:rsidP="009C0FFF">
                            <w:pPr>
                              <w:pStyle w:val="Title"/>
                            </w:pPr>
                          </w:p>
                          <w:p w14:paraId="20A9AF7B" w14:textId="77777777" w:rsidR="00E21BB0" w:rsidRPr="006E75B5" w:rsidRDefault="00E21BB0" w:rsidP="009C0FFF">
                            <w:pPr>
                              <w:pStyle w:val="Title"/>
                            </w:pPr>
                            <w:r w:rsidRPr="006E75B5">
                              <w:t>Creative Linkedin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28BDD501" w14:textId="77777777" w:rsidR="00E21BB0" w:rsidRPr="006E75B5" w:rsidRDefault="00E21BB0" w:rsidP="009C0FFF"/>
                        </w:tc>
                      </w:tr>
                      <w:tr w:rsidR="00E21BB0" w:rsidRPr="006E75B5" w14:paraId="094FA2A9" w14:textId="77777777">
                        <w:tc>
                          <w:tcPr>
                            <w:tcW w:w="540" w:type="dxa"/>
                          </w:tcPr>
                          <w:p w14:paraId="6B03DA98" w14:textId="77777777" w:rsidR="00E21BB0" w:rsidRPr="006E75B5" w:rsidRDefault="00E21BB0" w:rsidP="009C0FFF"/>
                        </w:tc>
                        <w:tc>
                          <w:tcPr>
                            <w:tcW w:w="2894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0DE5F394" w14:textId="77777777" w:rsidR="00E21BB0" w:rsidRPr="006E75B5" w:rsidRDefault="00E21BB0" w:rsidP="009C0FFF"/>
                        </w:tc>
                        <w:tc>
                          <w:tcPr>
                            <w:tcW w:w="976" w:type="dxa"/>
                            <w:tcBorders>
                              <w:bottom w:val="single" w:sz="4" w:space="0" w:color="auto"/>
                            </w:tcBorders>
                          </w:tcPr>
                          <w:p w14:paraId="49BE4011" w14:textId="77777777" w:rsidR="00E21BB0" w:rsidRPr="006E75B5" w:rsidRDefault="00E21BB0" w:rsidP="009C0FFF"/>
                        </w:tc>
                        <w:tc>
                          <w:tcPr>
                            <w:tcW w:w="2908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22ACBB12" w14:textId="77777777" w:rsidR="00E21BB0" w:rsidRPr="006E75B5" w:rsidRDefault="00E21BB0" w:rsidP="009C0FFF"/>
                        </w:tc>
                        <w:tc>
                          <w:tcPr>
                            <w:tcW w:w="294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579174C9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023A154B" w14:textId="77777777" w:rsidR="00E21BB0" w:rsidRPr="006E75B5" w:rsidRDefault="00E21BB0" w:rsidP="009C0FFF"/>
                        </w:tc>
                      </w:tr>
                      <w:tr w:rsidR="00E21BB0" w:rsidRPr="006E75B5" w14:paraId="3430F25F" w14:textId="77777777">
                        <w:trPr>
                          <w:trHeight w:val="665"/>
                        </w:trPr>
                        <w:tc>
                          <w:tcPr>
                            <w:tcW w:w="540" w:type="dxa"/>
                          </w:tcPr>
                          <w:p w14:paraId="4F1FDAA7" w14:textId="77777777" w:rsidR="00E21BB0" w:rsidRPr="006E75B5" w:rsidRDefault="00E21BB0" w:rsidP="009C0FFF"/>
                        </w:tc>
                        <w:tc>
                          <w:tcPr>
                            <w:tcW w:w="9720" w:type="dxa"/>
                            <w:gridSpan w:val="8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4141E6A" w14:textId="77777777" w:rsidR="00E21BB0" w:rsidRPr="006E75B5" w:rsidRDefault="00E21BB0" w:rsidP="009C0FFF">
                            <w:pPr>
                              <w:pStyle w:val="Subtitle"/>
                            </w:pPr>
                            <w:r w:rsidRPr="006E75B5">
                              <w:t>Use case 1.2 – Buy work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62DF8652" w14:textId="77777777" w:rsidR="00E21BB0" w:rsidRPr="006E75B5" w:rsidRDefault="00E21BB0" w:rsidP="009C0FFF"/>
                        </w:tc>
                      </w:tr>
                      <w:tr w:rsidR="00E21BB0" w:rsidRPr="006E75B5" w14:paraId="6DE43E28" w14:textId="77777777">
                        <w:trPr>
                          <w:trHeight w:val="350"/>
                        </w:trPr>
                        <w:tc>
                          <w:tcPr>
                            <w:tcW w:w="540" w:type="dxa"/>
                          </w:tcPr>
                          <w:p w14:paraId="54CF06A5" w14:textId="77777777" w:rsidR="00E21BB0" w:rsidRPr="006E75B5" w:rsidRDefault="00E21BB0" w:rsidP="009C0FFF"/>
                        </w:tc>
                        <w:tc>
                          <w:tcPr>
                            <w:tcW w:w="289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253EC381" w14:textId="77777777" w:rsidR="00E21BB0" w:rsidRPr="006E75B5" w:rsidRDefault="00E21BB0" w:rsidP="009C0FFF"/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auto"/>
                            </w:tcBorders>
                          </w:tcPr>
                          <w:p w14:paraId="73DF045A" w14:textId="77777777" w:rsidR="00E21BB0" w:rsidRPr="006E75B5" w:rsidRDefault="00E21BB0" w:rsidP="009C0FFF"/>
                        </w:tc>
                        <w:tc>
                          <w:tcPr>
                            <w:tcW w:w="2908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14:paraId="4DB6DE64" w14:textId="77777777" w:rsidR="00E21BB0" w:rsidRPr="006E75B5" w:rsidRDefault="00E21BB0" w:rsidP="009C0FFF"/>
                        </w:tc>
                        <w:tc>
                          <w:tcPr>
                            <w:tcW w:w="294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7B7E792B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3DFB5477" w14:textId="77777777" w:rsidR="00E21BB0" w:rsidRPr="006E75B5" w:rsidRDefault="00E21BB0" w:rsidP="009C0FFF"/>
                        </w:tc>
                      </w:tr>
                      <w:tr w:rsidR="00E21BB0" w:rsidRPr="006E75B5" w14:paraId="275584AC" w14:textId="77777777">
                        <w:trPr>
                          <w:trHeight w:val="405"/>
                        </w:trPr>
                        <w:tc>
                          <w:tcPr>
                            <w:tcW w:w="540" w:type="dxa"/>
                          </w:tcPr>
                          <w:p w14:paraId="68317812" w14:textId="77777777" w:rsidR="00E21BB0" w:rsidRPr="006E75B5" w:rsidRDefault="00E21BB0" w:rsidP="009C0FFF"/>
                        </w:tc>
                        <w:tc>
                          <w:tcPr>
                            <w:tcW w:w="1170" w:type="dxa"/>
                            <w:tcBorders>
                              <w:bottom w:val="single" w:sz="4" w:space="0" w:color="auto"/>
                            </w:tcBorders>
                          </w:tcPr>
                          <w:p w14:paraId="4CD827F9" w14:textId="77777777" w:rsidR="00E21BB0" w:rsidRPr="006E75B5" w:rsidRDefault="00E21BB0" w:rsidP="009C0FFF">
                            <w:pPr>
                              <w:pStyle w:val="Heading1"/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1B8268B4" w14:textId="77777777" w:rsidR="00E21BB0" w:rsidRPr="006E75B5" w:rsidRDefault="00E21BB0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 w14:paraId="74F794C8" w14:textId="77777777" w:rsidR="00E21BB0" w:rsidRPr="006E75B5" w:rsidRDefault="00E21BB0" w:rsidP="009C0FFF"/>
                        </w:tc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</w:tcPr>
                          <w:p w14:paraId="5913C33A" w14:textId="77777777" w:rsidR="00E21BB0" w:rsidRPr="006E75B5" w:rsidRDefault="00E21BB0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2025" w:type="dxa"/>
                            <w:gridSpan w:val="3"/>
                          </w:tcPr>
                          <w:p w14:paraId="66356A99" w14:textId="77777777" w:rsidR="00E21BB0" w:rsidRPr="006E75B5" w:rsidRDefault="00E21BB0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2925" w:type="dxa"/>
                          </w:tcPr>
                          <w:p w14:paraId="2A476A51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10C66D23" w14:textId="77777777" w:rsidR="00E21BB0" w:rsidRPr="006E75B5" w:rsidRDefault="00E21BB0" w:rsidP="009C0FFF"/>
                        </w:tc>
                      </w:tr>
                      <w:tr w:rsidR="00E21BB0" w:rsidRPr="006E75B5" w14:paraId="19B82508" w14:textId="77777777">
                        <w:trPr>
                          <w:trHeight w:val="3140"/>
                        </w:trPr>
                        <w:tc>
                          <w:tcPr>
                            <w:tcW w:w="540" w:type="dxa"/>
                          </w:tcPr>
                          <w:p w14:paraId="16CF93BA" w14:textId="77777777" w:rsidR="00E21BB0" w:rsidRPr="006E75B5" w:rsidRDefault="00E21BB0" w:rsidP="009C0FFF"/>
                        </w:tc>
                        <w:tc>
                          <w:tcPr>
                            <w:tcW w:w="2894" w:type="dxa"/>
                            <w:gridSpan w:val="2"/>
                          </w:tcPr>
                          <w:p w14:paraId="346306DC" w14:textId="77777777" w:rsidR="00E21BB0" w:rsidRPr="006E75B5" w:rsidRDefault="00E21BB0" w:rsidP="009C0FFF">
                            <w:pPr>
                              <w:pStyle w:val="Heading2"/>
                            </w:pPr>
                            <w:r w:rsidRPr="006E75B5">
                              <w:t>Creative LinkedIn</w:t>
                            </w:r>
                          </w:p>
                          <w:p w14:paraId="560AF9EA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7E227798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 w14:paraId="0B531083" w14:textId="77777777" w:rsidR="00E21BB0" w:rsidRPr="006E75B5" w:rsidRDefault="00E21BB0" w:rsidP="009C0FFF"/>
                        </w:tc>
                        <w:tc>
                          <w:tcPr>
                            <w:tcW w:w="5850" w:type="dxa"/>
                            <w:gridSpan w:val="5"/>
                          </w:tcPr>
                          <w:p w14:paraId="0CAD22AC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presses “buy” on item/ work</w:t>
                            </w:r>
                          </w:p>
                          <w:p w14:paraId="6917D2FC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 form for entering address/ delivery information</w:t>
                            </w:r>
                          </w:p>
                          <w:p w14:paraId="5205F7B8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fills out delivery information</w:t>
                            </w:r>
                          </w:p>
                          <w:p w14:paraId="49FD3672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presses confirm</w:t>
                            </w:r>
                          </w:p>
                          <w:p w14:paraId="121E7CC6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displays form for payment information</w:t>
                            </w:r>
                          </w:p>
                          <w:p w14:paraId="36A564BD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fills out form</w:t>
                            </w:r>
                          </w:p>
                          <w:p w14:paraId="021671F8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presses confirm</w:t>
                            </w:r>
                          </w:p>
                          <w:p w14:paraId="321ED943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sends confirmation mail with receipt</w:t>
                            </w:r>
                          </w:p>
                          <w:p w14:paraId="6481B296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displays confirmation message</w:t>
                            </w:r>
                          </w:p>
                          <w:p w14:paraId="5EAD0DC4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u w:val="single"/>
                              </w:rPr>
                            </w:pPr>
                            <w:r w:rsidRPr="006E75B5">
                              <w:rPr>
                                <w:u w:val="single"/>
                              </w:rPr>
                              <w:t>How does system manage deliveries???</w:t>
                            </w:r>
                          </w:p>
                          <w:p w14:paraId="2FF5F9E9" w14:textId="77777777" w:rsidR="00E21BB0" w:rsidRPr="006E75B5" w:rsidRDefault="00E21BB0" w:rsidP="001F139E"/>
                        </w:tc>
                        <w:tc>
                          <w:tcPr>
                            <w:tcW w:w="450" w:type="dxa"/>
                          </w:tcPr>
                          <w:p w14:paraId="0A813418" w14:textId="77777777" w:rsidR="00E21BB0" w:rsidRPr="006E75B5" w:rsidRDefault="00E21BB0" w:rsidP="009C0FFF"/>
                        </w:tc>
                      </w:tr>
                      <w:tr w:rsidR="00E21BB0" w:rsidRPr="006E75B5" w14:paraId="14638A42" w14:textId="77777777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4871731B" w14:textId="77777777" w:rsidR="00E21BB0" w:rsidRPr="006E75B5" w:rsidRDefault="00E21BB0" w:rsidP="009C0FFF"/>
                        </w:tc>
                        <w:tc>
                          <w:tcPr>
                            <w:tcW w:w="1170" w:type="dxa"/>
                            <w:tcBorders>
                              <w:bottom w:val="single" w:sz="4" w:space="0" w:color="auto"/>
                            </w:tcBorders>
                          </w:tcPr>
                          <w:p w14:paraId="4359AC6C" w14:textId="77777777" w:rsidR="00E21BB0" w:rsidRPr="006E75B5" w:rsidRDefault="00E21BB0" w:rsidP="009C0FFF">
                            <w:pPr>
                              <w:pStyle w:val="Heading1"/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 xml:space="preserve">Primary actor(s) 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62388E5D" w14:textId="77777777" w:rsidR="00E21BB0" w:rsidRPr="006E75B5" w:rsidRDefault="00E21BB0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 w14:paraId="2EBA6B8A" w14:textId="77777777" w:rsidR="00E21BB0" w:rsidRPr="006E75B5" w:rsidRDefault="00E21BB0" w:rsidP="009C0FFF"/>
                        </w:tc>
                        <w:tc>
                          <w:tcPr>
                            <w:tcW w:w="1350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40BC5A3C" w14:textId="77777777" w:rsidR="00E21BB0" w:rsidRPr="006E75B5" w:rsidRDefault="00E21BB0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 xml:space="preserve">Alternative flow </w:t>
                            </w:r>
                          </w:p>
                        </w:tc>
                        <w:tc>
                          <w:tcPr>
                            <w:tcW w:w="1575" w:type="dxa"/>
                            <w:gridSpan w:val="2"/>
                          </w:tcPr>
                          <w:p w14:paraId="14DE861E" w14:textId="77777777" w:rsidR="00E21BB0" w:rsidRPr="006E75B5" w:rsidRDefault="00E21BB0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925" w:type="dxa"/>
                          </w:tcPr>
                          <w:p w14:paraId="37CBE9F7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24DB83FF" w14:textId="77777777" w:rsidR="00E21BB0" w:rsidRPr="006E75B5" w:rsidRDefault="00E21BB0" w:rsidP="009C0FFF"/>
                        </w:tc>
                      </w:tr>
                      <w:tr w:rsidR="00E21BB0" w:rsidRPr="006E75B5" w14:paraId="15AE481B" w14:textId="77777777">
                        <w:trPr>
                          <w:trHeight w:val="2978"/>
                        </w:trPr>
                        <w:tc>
                          <w:tcPr>
                            <w:tcW w:w="540" w:type="dxa"/>
                          </w:tcPr>
                          <w:p w14:paraId="49BBB76E" w14:textId="77777777" w:rsidR="00E21BB0" w:rsidRPr="006E75B5" w:rsidRDefault="00E21BB0" w:rsidP="009C0FFF"/>
                        </w:tc>
                        <w:tc>
                          <w:tcPr>
                            <w:tcW w:w="2894" w:type="dxa"/>
                            <w:gridSpan w:val="2"/>
                          </w:tcPr>
                          <w:p w14:paraId="4178CC4E" w14:textId="77777777" w:rsidR="00E21BB0" w:rsidRPr="006E75B5" w:rsidRDefault="00E21BB0" w:rsidP="009C0FFF">
                            <w:pPr>
                              <w:pStyle w:val="Heading2"/>
                            </w:pPr>
                            <w:r w:rsidRPr="006E75B5">
                              <w:t>Guest (user)</w:t>
                            </w:r>
                          </w:p>
                          <w:p w14:paraId="5242A1E7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614A0564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6FBDAB6F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5A66C6EC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33EA207B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 w14:paraId="37ECD2DF" w14:textId="77777777" w:rsidR="00E21BB0" w:rsidRPr="006E75B5" w:rsidRDefault="00E21BB0" w:rsidP="009C0FFF"/>
                        </w:tc>
                        <w:tc>
                          <w:tcPr>
                            <w:tcW w:w="5850" w:type="dxa"/>
                            <w:gridSpan w:val="5"/>
                            <w:vMerge w:val="restart"/>
                          </w:tcPr>
                          <w:p w14:paraId="136273BB" w14:textId="189FE7BC" w:rsidR="00E21BB0" w:rsidRPr="006E75B5" w:rsidRDefault="00E21BB0" w:rsidP="009C0FFF">
                            <w:pPr>
                              <w:pStyle w:val="Heading3"/>
                              <w:rPr>
                                <w:b w:val="0"/>
                              </w:rPr>
                            </w:pPr>
                            <w:r w:rsidRPr="006E75B5">
                              <w:rPr>
                                <w:b w:val="0"/>
                              </w:rPr>
                              <w:t>4.A</w:t>
                            </w:r>
                            <w:r w:rsidR="006E75B5" w:rsidRPr="006E75B5">
                              <w:rPr>
                                <w:b w:val="0"/>
                              </w:rPr>
                              <w:t>.</w:t>
                            </w:r>
                            <w:r w:rsidRPr="006E75B5">
                              <w:rPr>
                                <w:b w:val="0"/>
                              </w:rPr>
                              <w:t xml:space="preserve">  User enters wrong delivery information</w:t>
                            </w:r>
                          </w:p>
                          <w:p w14:paraId="42FE81AF" w14:textId="77777777" w:rsidR="00E21BB0" w:rsidRPr="006E75B5" w:rsidRDefault="00E21BB0" w:rsidP="001F13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6E75B5">
                              <w:t xml:space="preserve">4.A.1 – Message </w:t>
                            </w:r>
                          </w:p>
                          <w:p w14:paraId="38C1EB9E" w14:textId="35019438" w:rsidR="00E21BB0" w:rsidRPr="006E75B5" w:rsidRDefault="00E21BB0" w:rsidP="001F139E">
                            <w:proofErr w:type="gramStart"/>
                            <w:r w:rsidRPr="006E75B5">
                              <w:t xml:space="preserve">7.A </w:t>
                            </w:r>
                            <w:r w:rsidR="006E75B5" w:rsidRPr="006E75B5">
                              <w:t>.</w:t>
                            </w:r>
                            <w:proofErr w:type="gramEnd"/>
                            <w:r w:rsidRPr="006E75B5">
                              <w:t xml:space="preserve"> User enters wrong payment information</w:t>
                            </w:r>
                          </w:p>
                          <w:p w14:paraId="0278EC76" w14:textId="77777777" w:rsidR="00E21BB0" w:rsidRPr="006E75B5" w:rsidRDefault="00E21BB0" w:rsidP="001F13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6E75B5">
                              <w:t xml:space="preserve">7.A.1 – Message </w:t>
                            </w:r>
                          </w:p>
                          <w:p w14:paraId="74141918" w14:textId="77777777" w:rsidR="00E21BB0" w:rsidRPr="006E75B5" w:rsidRDefault="00E21BB0" w:rsidP="009C0FFF"/>
                          <w:p w14:paraId="4213B0B2" w14:textId="77777777" w:rsidR="00E21BB0" w:rsidRPr="006E75B5" w:rsidRDefault="00E21BB0" w:rsidP="009C0FFF"/>
                          <w:p w14:paraId="086E7AB4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1165FD4C" w14:textId="77777777" w:rsidR="00E21BB0" w:rsidRPr="006E75B5" w:rsidRDefault="00E21BB0" w:rsidP="009C0FFF">
                            <w:pPr>
                              <w:pStyle w:val="Heading3"/>
                            </w:pPr>
                          </w:p>
                          <w:p w14:paraId="10B2FF0A" w14:textId="77777777" w:rsidR="00E21BB0" w:rsidRPr="006E75B5" w:rsidRDefault="00E21BB0" w:rsidP="009C0FFF">
                            <w:r w:rsidRPr="006E75B5">
                              <w:t xml:space="preserve"> </w:t>
                            </w:r>
                          </w:p>
                          <w:p w14:paraId="3DEEDF7A" w14:textId="77777777" w:rsidR="00E21BB0" w:rsidRPr="006E75B5" w:rsidRDefault="00E21BB0" w:rsidP="009C0FFF"/>
                          <w:p w14:paraId="100011AE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6DB30930" w14:textId="77777777" w:rsidR="00E21BB0" w:rsidRPr="006E75B5" w:rsidRDefault="00E21BB0" w:rsidP="009C0FFF">
                            <w:pPr>
                              <w:pStyle w:val="Heading3"/>
                            </w:pPr>
                          </w:p>
                          <w:p w14:paraId="0874737F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767F88C1" w14:textId="77777777" w:rsidR="00E21BB0" w:rsidRPr="006E75B5" w:rsidRDefault="00E21BB0" w:rsidP="009C0FFF"/>
                        </w:tc>
                      </w:tr>
                      <w:tr w:rsidR="00E21BB0" w:rsidRPr="006E75B5" w14:paraId="43C6FC96" w14:textId="77777777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5A10EE2D" w14:textId="77777777" w:rsidR="00E21BB0" w:rsidRPr="006E75B5" w:rsidRDefault="00E21BB0" w:rsidP="009C0FFF"/>
                        </w:tc>
                        <w:tc>
                          <w:tcPr>
                            <w:tcW w:w="1170" w:type="dxa"/>
                            <w:tcBorders>
                              <w:bottom w:val="single" w:sz="4" w:space="0" w:color="auto"/>
                            </w:tcBorders>
                          </w:tcPr>
                          <w:p w14:paraId="568E214B" w14:textId="77777777" w:rsidR="00E21BB0" w:rsidRPr="006E75B5" w:rsidRDefault="00E21BB0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Preconditons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25A01822" w14:textId="77777777" w:rsidR="00E21BB0" w:rsidRPr="006E75B5" w:rsidRDefault="00E21BB0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 w14:paraId="09CA9AAF" w14:textId="77777777" w:rsidR="00E21BB0" w:rsidRPr="006E75B5" w:rsidRDefault="00E21BB0" w:rsidP="009C0FFF"/>
                        </w:tc>
                        <w:tc>
                          <w:tcPr>
                            <w:tcW w:w="5850" w:type="dxa"/>
                            <w:gridSpan w:val="5"/>
                            <w:vMerge/>
                          </w:tcPr>
                          <w:p w14:paraId="3C9CE63E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6A39BAFA" w14:textId="77777777" w:rsidR="00E21BB0" w:rsidRPr="006E75B5" w:rsidRDefault="00E21BB0" w:rsidP="009C0FFF"/>
                        </w:tc>
                      </w:tr>
                      <w:tr w:rsidR="00E21BB0" w:rsidRPr="006E75B5" w14:paraId="6103FF46" w14:textId="77777777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43D4D252" w14:textId="77777777" w:rsidR="00E21BB0" w:rsidRPr="006E75B5" w:rsidRDefault="00E21BB0" w:rsidP="009C0FFF"/>
                        </w:tc>
                        <w:tc>
                          <w:tcPr>
                            <w:tcW w:w="2894" w:type="dxa"/>
                            <w:gridSpan w:val="2"/>
                          </w:tcPr>
                          <w:p w14:paraId="569566BC" w14:textId="77777777" w:rsidR="00E21BB0" w:rsidRPr="006E75B5" w:rsidRDefault="00E21BB0" w:rsidP="009C0FFF">
                            <w:pPr>
                              <w:pStyle w:val="Heading2"/>
                            </w:pPr>
                            <w:r w:rsidRPr="006E75B5">
                              <w:t>User is logged in</w:t>
                            </w:r>
                          </w:p>
                          <w:p w14:paraId="3C93170F" w14:textId="77777777" w:rsidR="00E21BB0" w:rsidRPr="006E75B5" w:rsidRDefault="00E21BB0" w:rsidP="009C0FFF">
                            <w:r w:rsidRPr="006E75B5">
                              <w:t xml:space="preserve">User is either </w:t>
                            </w:r>
                          </w:p>
                          <w:p w14:paraId="71E86F57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6E75B5">
                              <w:t>At artist’s profile</w:t>
                            </w:r>
                          </w:p>
                          <w:p w14:paraId="7D045516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6E75B5">
                              <w:t>At “feed”</w:t>
                            </w:r>
                          </w:p>
                          <w:p w14:paraId="2A413031" w14:textId="77777777" w:rsidR="00E21BB0" w:rsidRPr="006E75B5" w:rsidRDefault="00E21BB0" w:rsidP="009C0F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6E75B5">
                              <w:t xml:space="preserve">At </w:t>
                            </w:r>
                            <w:proofErr w:type="gramStart"/>
                            <w:r w:rsidRPr="006E75B5">
                              <w:t>market place</w:t>
                            </w:r>
                            <w:proofErr w:type="gramEnd"/>
                          </w:p>
                          <w:p w14:paraId="21E2A3BD" w14:textId="77777777" w:rsidR="00E21BB0" w:rsidRPr="006E75B5" w:rsidRDefault="00E21BB0" w:rsidP="009C0FFF">
                            <w:pPr>
                              <w:pStyle w:val="Heading3"/>
                            </w:pPr>
                          </w:p>
                          <w:p w14:paraId="0EB05EA2" w14:textId="77777777" w:rsidR="00E21BB0" w:rsidRPr="006E75B5" w:rsidRDefault="00E21BB0" w:rsidP="009C0FFF"/>
                          <w:p w14:paraId="1F2B1F95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5467497B" w14:textId="77777777" w:rsidR="00E21BB0" w:rsidRPr="006E75B5" w:rsidRDefault="00E21BB0" w:rsidP="009C0FFF"/>
                          <w:p w14:paraId="197ACFEC" w14:textId="77777777" w:rsidR="00E21BB0" w:rsidRPr="006E75B5" w:rsidRDefault="00E21BB0" w:rsidP="009C0FFF">
                            <w:pPr>
                              <w:pStyle w:val="Heading2"/>
                            </w:pPr>
                          </w:p>
                          <w:p w14:paraId="17875B37" w14:textId="77777777" w:rsidR="00E21BB0" w:rsidRPr="006E75B5" w:rsidRDefault="00E21BB0" w:rsidP="009C0FFF">
                            <w:pPr>
                              <w:pStyle w:val="Heading3"/>
                            </w:pPr>
                          </w:p>
                          <w:p w14:paraId="3EC31596" w14:textId="77777777" w:rsidR="00E21BB0" w:rsidRPr="006E75B5" w:rsidRDefault="00E21BB0" w:rsidP="009C0FFF"/>
                        </w:tc>
                        <w:tc>
                          <w:tcPr>
                            <w:tcW w:w="976" w:type="dxa"/>
                          </w:tcPr>
                          <w:p w14:paraId="5D1FF5B4" w14:textId="77777777" w:rsidR="00E21BB0" w:rsidRPr="006E75B5" w:rsidRDefault="00E21BB0" w:rsidP="009C0FFF"/>
                        </w:tc>
                        <w:tc>
                          <w:tcPr>
                            <w:tcW w:w="5850" w:type="dxa"/>
                            <w:gridSpan w:val="5"/>
                            <w:vMerge/>
                          </w:tcPr>
                          <w:p w14:paraId="2E21EEE8" w14:textId="77777777" w:rsidR="00E21BB0" w:rsidRPr="006E75B5" w:rsidRDefault="00E21BB0" w:rsidP="009C0FFF"/>
                        </w:tc>
                        <w:tc>
                          <w:tcPr>
                            <w:tcW w:w="450" w:type="dxa"/>
                          </w:tcPr>
                          <w:p w14:paraId="66D6FF10" w14:textId="77777777" w:rsidR="00E21BB0" w:rsidRPr="006E75B5" w:rsidRDefault="00E21BB0" w:rsidP="009C0FFF"/>
                        </w:tc>
                      </w:tr>
                    </w:tbl>
                    <w:p w14:paraId="716500EF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AE1CF3A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53D7CE65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1915C8DE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73C7ADC2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E61E5C2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1CB82E1A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60CD6120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21405FB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1536439B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5DCC477B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00DF200A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0ADCD7C2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554DE2D3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2803AA95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2FB3E3E8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233B0397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2A057633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2E943ACD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07A08DC3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356B29AA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6B2A1E98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9E4A421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63796A04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3E50819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4748F75" w14:textId="77777777" w:rsidR="00E21BB0" w:rsidRPr="006E75B5" w:rsidRDefault="00E21BB0" w:rsidP="00E21BB0">
                      <w:pPr>
                        <w:jc w:val="center"/>
                      </w:pPr>
                    </w:p>
                    <w:p w14:paraId="46B05651" w14:textId="77777777" w:rsidR="00E21BB0" w:rsidRPr="006E75B5" w:rsidRDefault="00E21BB0" w:rsidP="00E21BB0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  <w:r w:rsidRPr="006E75B5">
        <w:br w:type="page"/>
      </w:r>
    </w:p>
    <w:p w14:paraId="51C466EA" w14:textId="62ABC5AE" w:rsidR="009C0FFF" w:rsidRPr="00173B36" w:rsidRDefault="009C0FFF" w:rsidP="00262B06">
      <w:r w:rsidRPr="006E75B5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5A9D3766" wp14:editId="425421B4">
                <wp:simplePos x="0" y="0"/>
                <wp:positionH relativeFrom="page">
                  <wp:align>right</wp:align>
                </wp:positionH>
                <wp:positionV relativeFrom="paragraph">
                  <wp:posOffset>-342900</wp:posOffset>
                </wp:positionV>
                <wp:extent cx="7772400" cy="10050780"/>
                <wp:effectExtent l="0" t="0" r="0" b="7620"/>
                <wp:wrapNone/>
                <wp:docPr id="1418163661" name="Rectangle 14181636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45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540"/>
                              <w:gridCol w:w="1504"/>
                              <w:gridCol w:w="1724"/>
                              <w:gridCol w:w="978"/>
                              <w:gridCol w:w="900"/>
                              <w:gridCol w:w="450"/>
                              <w:gridCol w:w="1558"/>
                              <w:gridCol w:w="17"/>
                              <w:gridCol w:w="2925"/>
                              <w:gridCol w:w="450"/>
                            </w:tblGrid>
                            <w:tr w:rsidR="009C0FFF" w:rsidRPr="006E75B5" w14:paraId="2328240F" w14:textId="77777777" w:rsidTr="006A1900">
                              <w:tc>
                                <w:tcPr>
                                  <w:tcW w:w="540" w:type="dxa"/>
                                </w:tcPr>
                                <w:p w14:paraId="34489869" w14:textId="77777777" w:rsidR="009C0FFF" w:rsidRPr="006E75B5" w:rsidRDefault="009C0FFF" w:rsidP="009C0FFF"/>
                              </w:tc>
                              <w:tc>
                                <w:tcPr>
                                  <w:tcW w:w="10054" w:type="dxa"/>
                                  <w:gridSpan w:val="8"/>
                                </w:tcPr>
                                <w:p w14:paraId="3CE45AF1" w14:textId="77777777" w:rsidR="009C0FFF" w:rsidRPr="006E75B5" w:rsidRDefault="009C0FFF" w:rsidP="009C0FFF">
                                  <w:pPr>
                                    <w:pStyle w:val="Title"/>
                                  </w:pPr>
                                </w:p>
                                <w:p w14:paraId="600BC42B" w14:textId="72A4F1FD" w:rsidR="009C0FFF" w:rsidRPr="006E75B5" w:rsidRDefault="009C0FFF" w:rsidP="009C0FFF">
                                  <w:pPr>
                                    <w:pStyle w:val="Title"/>
                                  </w:pPr>
                                  <w:r w:rsidRPr="006E75B5">
                                    <w:t>Creative Linkedin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E717F29" w14:textId="77777777" w:rsidR="009C0FFF" w:rsidRPr="006E75B5" w:rsidRDefault="009C0FFF" w:rsidP="009C0FFF"/>
                              </w:tc>
                            </w:tr>
                            <w:tr w:rsidR="009C0FFF" w:rsidRPr="006E75B5" w14:paraId="2F8CC651" w14:textId="77777777" w:rsidTr="006A1900">
                              <w:tc>
                                <w:tcPr>
                                  <w:tcW w:w="540" w:type="dxa"/>
                                </w:tcPr>
                                <w:p w14:paraId="55FC16F5" w14:textId="77777777" w:rsidR="009C0FFF" w:rsidRPr="006E75B5" w:rsidRDefault="009C0FFF" w:rsidP="009C0FFF"/>
                              </w:tc>
                              <w:tc>
                                <w:tcPr>
                                  <w:tcW w:w="322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09A818" w14:textId="77777777" w:rsidR="009C0FFF" w:rsidRPr="006E75B5" w:rsidRDefault="009C0FFF" w:rsidP="009C0FFF"/>
                              </w:tc>
                              <w:tc>
                                <w:tcPr>
                                  <w:tcW w:w="97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4827A8E" w14:textId="77777777" w:rsidR="009C0FFF" w:rsidRPr="006E75B5" w:rsidRDefault="009C0FFF" w:rsidP="009C0FFF"/>
                              </w:tc>
                              <w:tc>
                                <w:tcPr>
                                  <w:tcW w:w="290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CA4919E" w14:textId="77777777" w:rsidR="009C0FFF" w:rsidRPr="006E75B5" w:rsidRDefault="009C0FFF" w:rsidP="009C0FFF"/>
                              </w:tc>
                              <w:tc>
                                <w:tcPr>
                                  <w:tcW w:w="2942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735A27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74565877" w14:textId="77777777" w:rsidR="009C0FFF" w:rsidRPr="006E75B5" w:rsidRDefault="009C0FFF" w:rsidP="009C0FFF"/>
                              </w:tc>
                            </w:tr>
                            <w:tr w:rsidR="009C0FFF" w:rsidRPr="006E75B5" w14:paraId="709FC343" w14:textId="77777777" w:rsidTr="006A1900">
                              <w:trPr>
                                <w:trHeight w:val="665"/>
                              </w:trPr>
                              <w:tc>
                                <w:tcPr>
                                  <w:tcW w:w="540" w:type="dxa"/>
                                </w:tcPr>
                                <w:p w14:paraId="46A0D948" w14:textId="77777777" w:rsidR="009C0FFF" w:rsidRPr="006E75B5" w:rsidRDefault="009C0FFF" w:rsidP="009C0FFF"/>
                              </w:tc>
                              <w:tc>
                                <w:tcPr>
                                  <w:tcW w:w="10054" w:type="dxa"/>
                                  <w:gridSpan w:val="8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BC806A" w14:textId="5FED2CFF" w:rsidR="009C0FFF" w:rsidRPr="006E75B5" w:rsidRDefault="009C0FFF" w:rsidP="009C0FFF">
                                  <w:pPr>
                                    <w:pStyle w:val="Subtitle"/>
                                  </w:pPr>
                                  <w:r w:rsidRPr="006E75B5">
                                    <w:t>Use case 1.</w:t>
                                  </w:r>
                                  <w:r w:rsidR="00E21BB0" w:rsidRPr="006E75B5">
                                    <w:t>3</w:t>
                                  </w:r>
                                  <w:r w:rsidRPr="006E75B5">
                                    <w:t xml:space="preserve"> – </w:t>
                                  </w:r>
                                  <w:r w:rsidR="00E21BB0" w:rsidRPr="006E75B5">
                                    <w:t>Rate user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11973382" w14:textId="77777777" w:rsidR="009C0FFF" w:rsidRPr="006E75B5" w:rsidRDefault="009C0FFF" w:rsidP="009C0FFF"/>
                              </w:tc>
                            </w:tr>
                            <w:tr w:rsidR="009C0FFF" w:rsidRPr="006E75B5" w14:paraId="68982728" w14:textId="77777777" w:rsidTr="006A1900">
                              <w:trPr>
                                <w:trHeight w:val="350"/>
                              </w:trPr>
                              <w:tc>
                                <w:tcPr>
                                  <w:tcW w:w="540" w:type="dxa"/>
                                </w:tcPr>
                                <w:p w14:paraId="3C12D4A8" w14:textId="77777777" w:rsidR="009C0FFF" w:rsidRPr="006E75B5" w:rsidRDefault="009C0FFF" w:rsidP="009C0FFF"/>
                              </w:tc>
                              <w:tc>
                                <w:tcPr>
                                  <w:tcW w:w="3228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974F97D" w14:textId="77777777" w:rsidR="009C0FFF" w:rsidRPr="006E75B5" w:rsidRDefault="009C0FFF" w:rsidP="009C0FFF"/>
                              </w:tc>
                              <w:tc>
                                <w:tcPr>
                                  <w:tcW w:w="97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93FCB0" w14:textId="77777777" w:rsidR="009C0FFF" w:rsidRPr="006E75B5" w:rsidRDefault="009C0FFF" w:rsidP="009C0FFF"/>
                              </w:tc>
                              <w:tc>
                                <w:tcPr>
                                  <w:tcW w:w="2908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351C254" w14:textId="77777777" w:rsidR="009C0FFF" w:rsidRPr="006E75B5" w:rsidRDefault="009C0FFF" w:rsidP="009C0FFF"/>
                              </w:tc>
                              <w:tc>
                                <w:tcPr>
                                  <w:tcW w:w="2942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298FAEA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51DEBA26" w14:textId="77777777" w:rsidR="009C0FFF" w:rsidRPr="006E75B5" w:rsidRDefault="009C0FFF" w:rsidP="009C0FFF"/>
                              </w:tc>
                            </w:tr>
                            <w:tr w:rsidR="009C0FFF" w:rsidRPr="006E75B5" w14:paraId="02F57FE5" w14:textId="77777777" w:rsidTr="006A1900">
                              <w:trPr>
                                <w:trHeight w:val="405"/>
                              </w:trPr>
                              <w:tc>
                                <w:tcPr>
                                  <w:tcW w:w="540" w:type="dxa"/>
                                </w:tcPr>
                                <w:p w14:paraId="30232431" w14:textId="77777777" w:rsidR="009C0FFF" w:rsidRPr="006E75B5" w:rsidRDefault="009C0FFF" w:rsidP="009C0FFF"/>
                              </w:tc>
                              <w:tc>
                                <w:tcPr>
                                  <w:tcW w:w="150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302C8A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06298194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015CBD45" w14:textId="77777777" w:rsidR="009C0FFF" w:rsidRPr="006E75B5" w:rsidRDefault="009C0FFF" w:rsidP="009C0FFF"/>
                              </w:tc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DD5C3E0" w14:textId="77777777" w:rsidR="009C0FFF" w:rsidRPr="006E75B5" w:rsidRDefault="009C0FFF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Basic flow</w:t>
                                  </w:r>
                                </w:p>
                              </w:tc>
                              <w:tc>
                                <w:tcPr>
                                  <w:tcW w:w="2025" w:type="dxa"/>
                                  <w:gridSpan w:val="3"/>
                                </w:tcPr>
                                <w:p w14:paraId="6CC850F9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2925" w:type="dxa"/>
                                </w:tcPr>
                                <w:p w14:paraId="5BD75BA3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6FE36DBB" w14:textId="77777777" w:rsidR="009C0FFF" w:rsidRPr="006E75B5" w:rsidRDefault="009C0FFF" w:rsidP="009C0FFF"/>
                              </w:tc>
                            </w:tr>
                            <w:tr w:rsidR="009C0FFF" w:rsidRPr="006E75B5" w14:paraId="055D47E0" w14:textId="77777777" w:rsidTr="006A1900">
                              <w:trPr>
                                <w:trHeight w:val="3140"/>
                              </w:trPr>
                              <w:tc>
                                <w:tcPr>
                                  <w:tcW w:w="540" w:type="dxa"/>
                                </w:tcPr>
                                <w:p w14:paraId="1F382978" w14:textId="77777777" w:rsidR="009C0FFF" w:rsidRPr="006E75B5" w:rsidRDefault="009C0FFF" w:rsidP="009C0FFF"/>
                              </w:tc>
                              <w:tc>
                                <w:tcPr>
                                  <w:tcW w:w="3228" w:type="dxa"/>
                                  <w:gridSpan w:val="2"/>
                                </w:tcPr>
                                <w:p w14:paraId="489B99B1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  <w:r w:rsidRPr="006E75B5">
                                    <w:t>Creative LinkedIn</w:t>
                                  </w:r>
                                </w:p>
                                <w:p w14:paraId="1463F584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59CE971A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6587AB97" w14:textId="77777777" w:rsidR="009C0FFF" w:rsidRPr="006E75B5" w:rsidRDefault="009C0FFF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</w:tcPr>
                                <w:p w14:paraId="67E1F939" w14:textId="37B6D719" w:rsidR="00E21BB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 star – rate option</w:t>
                                  </w:r>
                                </w:p>
                                <w:p w14:paraId="0BC36E64" w14:textId="7C14C53C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presses some number of stars</w:t>
                                  </w:r>
                                </w:p>
                                <w:p w14:paraId="6ECEEF2A" w14:textId="654F5046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displays message: “Add comment?”, “Yes” or “No” option given</w:t>
                                  </w:r>
                                </w:p>
                                <w:p w14:paraId="6A553FE5" w14:textId="18F39DDB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presses “yes”</w:t>
                                  </w:r>
                                </w:p>
                                <w:p w14:paraId="3FB77F5E" w14:textId="1EFD7496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displays text box</w:t>
                                  </w:r>
                                </w:p>
                                <w:p w14:paraId="33A0F6D9" w14:textId="42F8B39D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User enters comment in the text box and presses “Add comment”</w:t>
                                  </w:r>
                                </w:p>
                                <w:p w14:paraId="1B1A511F" w14:textId="1C995F37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saves rating (stars) and text box (comment)</w:t>
                                  </w:r>
                                </w:p>
                                <w:p w14:paraId="22F0E5EC" w14:textId="40BE52BE" w:rsidR="006A1900" w:rsidRPr="006E75B5" w:rsidRDefault="006A1900" w:rsidP="00E21BB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6E75B5">
                                    <w:t>System display number of stars chosen</w:t>
                                  </w:r>
                                </w:p>
                                <w:p w14:paraId="2E4D2D0D" w14:textId="5F8B7D46" w:rsidR="001F139E" w:rsidRPr="006E75B5" w:rsidRDefault="001F139E" w:rsidP="001F139E"/>
                              </w:tc>
                              <w:tc>
                                <w:tcPr>
                                  <w:tcW w:w="450" w:type="dxa"/>
                                </w:tcPr>
                                <w:p w14:paraId="61C6093D" w14:textId="77777777" w:rsidR="009C0FFF" w:rsidRPr="006E75B5" w:rsidRDefault="009C0FFF" w:rsidP="009C0FFF"/>
                              </w:tc>
                            </w:tr>
                            <w:tr w:rsidR="009C0FFF" w:rsidRPr="006E75B5" w14:paraId="683EF693" w14:textId="77777777" w:rsidTr="006A1900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669B0043" w14:textId="77777777" w:rsidR="009C0FFF" w:rsidRPr="006E75B5" w:rsidRDefault="009C0FFF" w:rsidP="009C0FFF"/>
                              </w:tc>
                              <w:tc>
                                <w:tcPr>
                                  <w:tcW w:w="150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3660AC4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 xml:space="preserve">Primary actor(s) 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5CB7E7C7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1643B0AF" w14:textId="77777777" w:rsidR="009C0FFF" w:rsidRPr="006E75B5" w:rsidRDefault="009C0FFF" w:rsidP="009C0FFF"/>
                              </w:tc>
                              <w:tc>
                                <w:tcPr>
                                  <w:tcW w:w="135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DDDF8EC" w14:textId="77777777" w:rsidR="009C0FFF" w:rsidRPr="006E75B5" w:rsidRDefault="009C0FFF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 xml:space="preserve">Alternative flow 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gridSpan w:val="2"/>
                                </w:tcPr>
                                <w:p w14:paraId="07A35D4A" w14:textId="77777777" w:rsidR="009C0FFF" w:rsidRPr="006E75B5" w:rsidRDefault="009C0FFF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5" w:type="dxa"/>
                                </w:tcPr>
                                <w:p w14:paraId="213E9469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78D04048" w14:textId="77777777" w:rsidR="009C0FFF" w:rsidRPr="006E75B5" w:rsidRDefault="009C0FFF" w:rsidP="009C0FFF"/>
                              </w:tc>
                            </w:tr>
                            <w:tr w:rsidR="009C0FFF" w:rsidRPr="006E75B5" w14:paraId="6DD9BEE8" w14:textId="77777777" w:rsidTr="006A1900">
                              <w:trPr>
                                <w:trHeight w:val="2978"/>
                              </w:trPr>
                              <w:tc>
                                <w:tcPr>
                                  <w:tcW w:w="540" w:type="dxa"/>
                                </w:tcPr>
                                <w:p w14:paraId="52865F4F" w14:textId="77777777" w:rsidR="009C0FFF" w:rsidRPr="006E75B5" w:rsidRDefault="009C0FFF" w:rsidP="009C0FFF"/>
                              </w:tc>
                              <w:tc>
                                <w:tcPr>
                                  <w:tcW w:w="3228" w:type="dxa"/>
                                  <w:gridSpan w:val="2"/>
                                </w:tcPr>
                                <w:p w14:paraId="080347D9" w14:textId="14C23631" w:rsidR="009C0FFF" w:rsidRPr="006E75B5" w:rsidRDefault="00E21BB0" w:rsidP="009C0FFF">
                                  <w:pPr>
                                    <w:pStyle w:val="Heading2"/>
                                  </w:pPr>
                                  <w:r w:rsidRPr="006E75B5">
                                    <w:t>Buyer</w:t>
                                  </w:r>
                                </w:p>
                                <w:p w14:paraId="00E803C3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5FE4FE98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6F07F43E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1F31F0D3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59F0A3B2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7FC4C3B8" w14:textId="77777777" w:rsidR="009C0FFF" w:rsidRPr="006E75B5" w:rsidRDefault="009C0FFF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 w:val="restart"/>
                                </w:tcPr>
                                <w:p w14:paraId="24FDB602" w14:textId="69634CD0" w:rsidR="006A1900" w:rsidRPr="006E75B5" w:rsidRDefault="006A1900" w:rsidP="00E21BB0">
                                  <w:pPr>
                                    <w:pStyle w:val="Heading3"/>
                                    <w:rPr>
                                      <w:b w:val="0"/>
                                    </w:rPr>
                                  </w:pPr>
                                  <w:r w:rsidRPr="006E75B5">
                                    <w:rPr>
                                      <w:b w:val="0"/>
                                    </w:rPr>
                                    <w:t>3.A</w:t>
                                  </w:r>
                                  <w:r w:rsidR="006E75B5" w:rsidRPr="006E75B5">
                                    <w:rPr>
                                      <w:b w:val="0"/>
                                    </w:rPr>
                                    <w:t>.</w:t>
                                  </w:r>
                                  <w:r w:rsidRPr="006E75B5">
                                    <w:rPr>
                                      <w:b w:val="0"/>
                                    </w:rPr>
                                    <w:t xml:space="preserve">  User presses “No”</w:t>
                                  </w:r>
                                </w:p>
                                <w:p w14:paraId="22331A4B" w14:textId="2F6A0DC6" w:rsidR="006A1900" w:rsidRPr="006E75B5" w:rsidRDefault="006A1900" w:rsidP="006A1900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 w:rsidRPr="006E75B5">
                                    <w:t xml:space="preserve">3.A.1 – Text box </w:t>
                                  </w:r>
                                  <w:r w:rsidR="006E75B5" w:rsidRPr="006E75B5">
                                    <w:t>closes, rating is displayed</w:t>
                                  </w:r>
                                </w:p>
                                <w:p w14:paraId="0DD1390F" w14:textId="2186BC9A" w:rsidR="009C0FFF" w:rsidRPr="006E75B5" w:rsidRDefault="006A1900" w:rsidP="00E21BB0">
                                  <w:pPr>
                                    <w:pStyle w:val="Heading3"/>
                                    <w:rPr>
                                      <w:b w:val="0"/>
                                    </w:rPr>
                                  </w:pPr>
                                  <w:r w:rsidRPr="006E75B5">
                                    <w:rPr>
                                      <w:b w:val="0"/>
                                    </w:rPr>
                                    <w:t>6.A</w:t>
                                  </w:r>
                                  <w:r w:rsidR="006E75B5" w:rsidRPr="006E75B5">
                                    <w:rPr>
                                      <w:b w:val="0"/>
                                    </w:rPr>
                                    <w:t>.</w:t>
                                  </w:r>
                                  <w:r w:rsidRPr="006E75B5">
                                    <w:rPr>
                                      <w:b w:val="0"/>
                                    </w:rPr>
                                    <w:t xml:space="preserve">  User enters too long comment</w:t>
                                  </w:r>
                                </w:p>
                                <w:p w14:paraId="26AE3B7F" w14:textId="47FA9494" w:rsidR="006A1900" w:rsidRPr="006E75B5" w:rsidRDefault="006A1900" w:rsidP="006A1900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 w:rsidRPr="006E75B5">
                                    <w:t xml:space="preserve">6.A.1 – Message </w:t>
                                  </w:r>
                                </w:p>
                                <w:p w14:paraId="1A2E9C5F" w14:textId="552D84BA" w:rsidR="006A1900" w:rsidRDefault="006E75B5" w:rsidP="006A1900">
                                  <w:r w:rsidRPr="006E75B5">
                                    <w:t>6.B.   User enters offensive language</w:t>
                                  </w:r>
                                </w:p>
                                <w:p w14:paraId="7675E19C" w14:textId="51A03BE0" w:rsidR="006E75B5" w:rsidRPr="006E75B5" w:rsidRDefault="006E75B5" w:rsidP="006E75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6.B.1 – Message </w:t>
                                  </w:r>
                                </w:p>
                                <w:p w14:paraId="2E86A3CE" w14:textId="77777777" w:rsidR="009C0FFF" w:rsidRPr="006E75B5" w:rsidRDefault="009C0FFF" w:rsidP="009C0FFF"/>
                                <w:p w14:paraId="7E46E7E1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013A9EF9" w14:textId="77777777" w:rsidR="009C0FFF" w:rsidRPr="006E75B5" w:rsidRDefault="009C0FFF" w:rsidP="009C0FFF">
                                  <w:pPr>
                                    <w:pStyle w:val="Heading3"/>
                                  </w:pPr>
                                </w:p>
                                <w:p w14:paraId="40F1703A" w14:textId="77777777" w:rsidR="009C0FFF" w:rsidRPr="006E75B5" w:rsidRDefault="009C0FFF" w:rsidP="009C0FFF">
                                  <w:r w:rsidRPr="006E75B5">
                                    <w:t xml:space="preserve"> </w:t>
                                  </w:r>
                                </w:p>
                                <w:p w14:paraId="096B3CA3" w14:textId="77777777" w:rsidR="009C0FFF" w:rsidRPr="006E75B5" w:rsidRDefault="009C0FFF" w:rsidP="009C0FFF"/>
                                <w:p w14:paraId="7201F6CE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50662283" w14:textId="77777777" w:rsidR="009C0FFF" w:rsidRPr="006E75B5" w:rsidRDefault="009C0FFF" w:rsidP="009C0FFF">
                                  <w:pPr>
                                    <w:pStyle w:val="Heading3"/>
                                  </w:pPr>
                                </w:p>
                                <w:p w14:paraId="7946E828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30454E4D" w14:textId="77777777" w:rsidR="009C0FFF" w:rsidRPr="006E75B5" w:rsidRDefault="009C0FFF" w:rsidP="009C0FFF"/>
                              </w:tc>
                            </w:tr>
                            <w:tr w:rsidR="009C0FFF" w:rsidRPr="006E75B5" w14:paraId="461A100D" w14:textId="77777777" w:rsidTr="006A1900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557DA970" w14:textId="77777777" w:rsidR="009C0FFF" w:rsidRPr="006E75B5" w:rsidRDefault="009C0FFF" w:rsidP="009C0FFF"/>
                              </w:tc>
                              <w:tc>
                                <w:tcPr>
                                  <w:tcW w:w="150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DA21E7" w14:textId="77777777" w:rsidR="009C0FFF" w:rsidRPr="006E75B5" w:rsidRDefault="009C0FFF" w:rsidP="009C0FFF">
                                  <w:pPr>
                                    <w:pStyle w:val="Heading1"/>
                                    <w:rPr>
                                      <w:color w:val="000000" w:themeColor="text1"/>
                                    </w:rPr>
                                  </w:pPr>
                                  <w:r w:rsidRPr="006E75B5">
                                    <w:rPr>
                                      <w:color w:val="000000" w:themeColor="text1"/>
                                    </w:rPr>
                                    <w:t>Preconditons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</w:tcPr>
                                <w:p w14:paraId="5B536A31" w14:textId="77777777" w:rsidR="009C0FFF" w:rsidRPr="006E75B5" w:rsidRDefault="009C0FFF" w:rsidP="009C0FFF">
                                  <w:pPr>
                                    <w:pStyle w:val="Heading1"/>
                                  </w:pP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 w14:paraId="2A1DBA63" w14:textId="77777777" w:rsidR="009C0FFF" w:rsidRPr="006E75B5" w:rsidRDefault="009C0FFF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/>
                                </w:tcPr>
                                <w:p w14:paraId="5184209C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54E3E6CC" w14:textId="77777777" w:rsidR="009C0FFF" w:rsidRPr="006E75B5" w:rsidRDefault="009C0FFF" w:rsidP="009C0FFF"/>
                              </w:tc>
                            </w:tr>
                            <w:tr w:rsidR="009C0FFF" w:rsidRPr="006E75B5" w14:paraId="7160052F" w14:textId="77777777" w:rsidTr="006A1900">
                              <w:trPr>
                                <w:trHeight w:val="423"/>
                              </w:trPr>
                              <w:tc>
                                <w:tcPr>
                                  <w:tcW w:w="540" w:type="dxa"/>
                                </w:tcPr>
                                <w:p w14:paraId="70E6AACC" w14:textId="77777777" w:rsidR="009C0FFF" w:rsidRPr="006E75B5" w:rsidRDefault="009C0FFF" w:rsidP="009C0FFF"/>
                              </w:tc>
                              <w:tc>
                                <w:tcPr>
                                  <w:tcW w:w="3228" w:type="dxa"/>
                                  <w:gridSpan w:val="2"/>
                                </w:tcPr>
                                <w:p w14:paraId="342E612A" w14:textId="57B1FEDF" w:rsidR="009C0FFF" w:rsidRPr="006E75B5" w:rsidRDefault="00E21BB0" w:rsidP="009C0FFF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 w:rsidRPr="006E75B5">
                                    <w:rPr>
                                      <w:b w:val="0"/>
                                      <w:bCs/>
                                    </w:rPr>
                                    <w:t>Logged in</w:t>
                                  </w:r>
                                </w:p>
                                <w:p w14:paraId="2B11DFAA" w14:textId="4977C3AF" w:rsidR="00E21BB0" w:rsidRPr="006E75B5" w:rsidRDefault="00E21BB0" w:rsidP="00E21BB0">
                                  <w:r w:rsidRPr="006E75B5">
                                    <w:t>Have bought something</w:t>
                                  </w:r>
                                </w:p>
                                <w:p w14:paraId="5AF7A380" w14:textId="5BE3514D" w:rsidR="00E21BB0" w:rsidRPr="006E75B5" w:rsidRDefault="00E21BB0" w:rsidP="00E21BB0">
                                  <w:r w:rsidRPr="006E75B5">
                                    <w:t>At user profile</w:t>
                                  </w:r>
                                </w:p>
                                <w:p w14:paraId="01DF53EE" w14:textId="77777777" w:rsidR="00E21BB0" w:rsidRPr="006E75B5" w:rsidRDefault="00E21BB0" w:rsidP="00E21BB0"/>
                                <w:p w14:paraId="725250EF" w14:textId="77777777" w:rsidR="009C0FFF" w:rsidRPr="006E75B5" w:rsidRDefault="009C0FFF" w:rsidP="009C0FFF"/>
                                <w:p w14:paraId="5AF7E85E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739A4E9D" w14:textId="77777777" w:rsidR="009C0FFF" w:rsidRPr="006E75B5" w:rsidRDefault="009C0FFF" w:rsidP="009C0FFF"/>
                                <w:p w14:paraId="01C6CF88" w14:textId="77777777" w:rsidR="009C0FFF" w:rsidRPr="006E75B5" w:rsidRDefault="009C0FFF" w:rsidP="009C0FFF">
                                  <w:pPr>
                                    <w:pStyle w:val="Heading2"/>
                                  </w:pPr>
                                </w:p>
                                <w:p w14:paraId="43143680" w14:textId="77777777" w:rsidR="009C0FFF" w:rsidRPr="006E75B5" w:rsidRDefault="009C0FFF" w:rsidP="009C0FFF">
                                  <w:pPr>
                                    <w:pStyle w:val="Heading3"/>
                                  </w:pPr>
                                </w:p>
                                <w:p w14:paraId="797B98C7" w14:textId="77777777" w:rsidR="009C0FFF" w:rsidRPr="006E75B5" w:rsidRDefault="009C0FFF" w:rsidP="009C0FFF"/>
                              </w:tc>
                              <w:tc>
                                <w:tcPr>
                                  <w:tcW w:w="978" w:type="dxa"/>
                                </w:tcPr>
                                <w:p w14:paraId="15A0F7B1" w14:textId="77777777" w:rsidR="009C0FFF" w:rsidRPr="006E75B5" w:rsidRDefault="009C0FFF" w:rsidP="009C0FFF"/>
                              </w:tc>
                              <w:tc>
                                <w:tcPr>
                                  <w:tcW w:w="5850" w:type="dxa"/>
                                  <w:gridSpan w:val="5"/>
                                  <w:vMerge/>
                                </w:tcPr>
                                <w:p w14:paraId="5B4AFC45" w14:textId="77777777" w:rsidR="009C0FFF" w:rsidRPr="006E75B5" w:rsidRDefault="009C0FFF" w:rsidP="009C0FFF"/>
                              </w:tc>
                              <w:tc>
                                <w:tcPr>
                                  <w:tcW w:w="450" w:type="dxa"/>
                                </w:tcPr>
                                <w:p w14:paraId="66BCBB08" w14:textId="77777777" w:rsidR="009C0FFF" w:rsidRPr="006E75B5" w:rsidRDefault="009C0FFF" w:rsidP="009C0FFF"/>
                              </w:tc>
                            </w:tr>
                          </w:tbl>
                          <w:p w14:paraId="61BF91B6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0D45DE0B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4857CC19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3A0D6B00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28A16143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4005109C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4A3603AC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17AE63BD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44BA6F8F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4C640730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777A54B1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3474A94F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3D335DC3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1A1DD97F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1CEF2A43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73DEF43B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4EA8FF8D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14C7CBFF" w14:textId="77777777" w:rsidR="00E21BB0" w:rsidRPr="006E75B5" w:rsidRDefault="00E21BB0" w:rsidP="009C0FFF">
                            <w:pPr>
                              <w:jc w:val="center"/>
                            </w:pPr>
                          </w:p>
                          <w:p w14:paraId="7A90129D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042705DA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68183690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03F21F43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7AA604DC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4E155C9D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248ED412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166A72A2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  <w:p w14:paraId="0CBC7E42" w14:textId="77777777" w:rsidR="009C0FFF" w:rsidRPr="006E75B5" w:rsidRDefault="009C0FFF" w:rsidP="009C0F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D3766" id="Rectangle 1418163661" o:spid="_x0000_s1030" alt="&quot;&quot;" style="position:absolute;margin-left:560.8pt;margin-top:-27pt;width:612pt;height:791.4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" fillcolor="#f2f2f2 [3052]" stroked="f" strokeweight="1pt">
                <v:textbox>
                  <w:txbxContent>
                    <w:tbl>
                      <w:tblPr>
                        <w:tblW w:w="0" w:type="auto"/>
                        <w:tblInd w:w="450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540"/>
                        <w:gridCol w:w="1504"/>
                        <w:gridCol w:w="1724"/>
                        <w:gridCol w:w="978"/>
                        <w:gridCol w:w="900"/>
                        <w:gridCol w:w="450"/>
                        <w:gridCol w:w="1558"/>
                        <w:gridCol w:w="17"/>
                        <w:gridCol w:w="2925"/>
                        <w:gridCol w:w="450"/>
                      </w:tblGrid>
                      <w:tr w:rsidR="009C0FFF" w:rsidRPr="006E75B5" w14:paraId="2328240F" w14:textId="77777777" w:rsidTr="006A1900">
                        <w:tc>
                          <w:tcPr>
                            <w:tcW w:w="540" w:type="dxa"/>
                          </w:tcPr>
                          <w:p w14:paraId="34489869" w14:textId="77777777" w:rsidR="009C0FFF" w:rsidRPr="006E75B5" w:rsidRDefault="009C0FFF" w:rsidP="009C0FFF"/>
                        </w:tc>
                        <w:tc>
                          <w:tcPr>
                            <w:tcW w:w="10054" w:type="dxa"/>
                            <w:gridSpan w:val="8"/>
                          </w:tcPr>
                          <w:p w14:paraId="3CE45AF1" w14:textId="77777777" w:rsidR="009C0FFF" w:rsidRPr="006E75B5" w:rsidRDefault="009C0FFF" w:rsidP="009C0FFF">
                            <w:pPr>
                              <w:pStyle w:val="Title"/>
                            </w:pPr>
                          </w:p>
                          <w:p w14:paraId="600BC42B" w14:textId="72A4F1FD" w:rsidR="009C0FFF" w:rsidRPr="006E75B5" w:rsidRDefault="009C0FFF" w:rsidP="009C0FFF">
                            <w:pPr>
                              <w:pStyle w:val="Title"/>
                            </w:pPr>
                            <w:r w:rsidRPr="006E75B5">
                              <w:t>Creative Linkedin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3E717F29" w14:textId="77777777" w:rsidR="009C0FFF" w:rsidRPr="006E75B5" w:rsidRDefault="009C0FFF" w:rsidP="009C0FFF"/>
                        </w:tc>
                      </w:tr>
                      <w:tr w:rsidR="009C0FFF" w:rsidRPr="006E75B5" w14:paraId="2F8CC651" w14:textId="77777777" w:rsidTr="006A1900">
                        <w:tc>
                          <w:tcPr>
                            <w:tcW w:w="540" w:type="dxa"/>
                          </w:tcPr>
                          <w:p w14:paraId="55FC16F5" w14:textId="77777777" w:rsidR="009C0FFF" w:rsidRPr="006E75B5" w:rsidRDefault="009C0FFF" w:rsidP="009C0FFF"/>
                        </w:tc>
                        <w:tc>
                          <w:tcPr>
                            <w:tcW w:w="3228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4309A818" w14:textId="77777777" w:rsidR="009C0FFF" w:rsidRPr="006E75B5" w:rsidRDefault="009C0FFF" w:rsidP="009C0FFF"/>
                        </w:tc>
                        <w:tc>
                          <w:tcPr>
                            <w:tcW w:w="978" w:type="dxa"/>
                            <w:tcBorders>
                              <w:bottom w:val="single" w:sz="4" w:space="0" w:color="auto"/>
                            </w:tcBorders>
                          </w:tcPr>
                          <w:p w14:paraId="64827A8E" w14:textId="77777777" w:rsidR="009C0FFF" w:rsidRPr="006E75B5" w:rsidRDefault="009C0FFF" w:rsidP="009C0FFF"/>
                        </w:tc>
                        <w:tc>
                          <w:tcPr>
                            <w:tcW w:w="2908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7CA4919E" w14:textId="77777777" w:rsidR="009C0FFF" w:rsidRPr="006E75B5" w:rsidRDefault="009C0FFF" w:rsidP="009C0FFF"/>
                        </w:tc>
                        <w:tc>
                          <w:tcPr>
                            <w:tcW w:w="2942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50735A27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74565877" w14:textId="77777777" w:rsidR="009C0FFF" w:rsidRPr="006E75B5" w:rsidRDefault="009C0FFF" w:rsidP="009C0FFF"/>
                        </w:tc>
                      </w:tr>
                      <w:tr w:rsidR="009C0FFF" w:rsidRPr="006E75B5" w14:paraId="709FC343" w14:textId="77777777" w:rsidTr="006A1900">
                        <w:trPr>
                          <w:trHeight w:val="665"/>
                        </w:trPr>
                        <w:tc>
                          <w:tcPr>
                            <w:tcW w:w="540" w:type="dxa"/>
                          </w:tcPr>
                          <w:p w14:paraId="46A0D948" w14:textId="77777777" w:rsidR="009C0FFF" w:rsidRPr="006E75B5" w:rsidRDefault="009C0FFF" w:rsidP="009C0FFF"/>
                        </w:tc>
                        <w:tc>
                          <w:tcPr>
                            <w:tcW w:w="10054" w:type="dxa"/>
                            <w:gridSpan w:val="8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3BC806A" w14:textId="5FED2CFF" w:rsidR="009C0FFF" w:rsidRPr="006E75B5" w:rsidRDefault="009C0FFF" w:rsidP="009C0FFF">
                            <w:pPr>
                              <w:pStyle w:val="Subtitle"/>
                            </w:pPr>
                            <w:r w:rsidRPr="006E75B5">
                              <w:t>Use case 1.</w:t>
                            </w:r>
                            <w:r w:rsidR="00E21BB0" w:rsidRPr="006E75B5">
                              <w:t>3</w:t>
                            </w:r>
                            <w:r w:rsidRPr="006E75B5">
                              <w:t xml:space="preserve"> – </w:t>
                            </w:r>
                            <w:r w:rsidR="00E21BB0" w:rsidRPr="006E75B5">
                              <w:t>Rate user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11973382" w14:textId="77777777" w:rsidR="009C0FFF" w:rsidRPr="006E75B5" w:rsidRDefault="009C0FFF" w:rsidP="009C0FFF"/>
                        </w:tc>
                      </w:tr>
                      <w:tr w:rsidR="009C0FFF" w:rsidRPr="006E75B5" w14:paraId="68982728" w14:textId="77777777" w:rsidTr="006A1900">
                        <w:trPr>
                          <w:trHeight w:val="350"/>
                        </w:trPr>
                        <w:tc>
                          <w:tcPr>
                            <w:tcW w:w="540" w:type="dxa"/>
                          </w:tcPr>
                          <w:p w14:paraId="3C12D4A8" w14:textId="77777777" w:rsidR="009C0FFF" w:rsidRPr="006E75B5" w:rsidRDefault="009C0FFF" w:rsidP="009C0FFF"/>
                        </w:tc>
                        <w:tc>
                          <w:tcPr>
                            <w:tcW w:w="3228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3974F97D" w14:textId="77777777" w:rsidR="009C0FFF" w:rsidRPr="006E75B5" w:rsidRDefault="009C0FFF" w:rsidP="009C0FFF"/>
                        </w:tc>
                        <w:tc>
                          <w:tcPr>
                            <w:tcW w:w="978" w:type="dxa"/>
                            <w:tcBorders>
                              <w:top w:val="single" w:sz="4" w:space="0" w:color="auto"/>
                            </w:tcBorders>
                          </w:tcPr>
                          <w:p w14:paraId="5793FCB0" w14:textId="77777777" w:rsidR="009C0FFF" w:rsidRPr="006E75B5" w:rsidRDefault="009C0FFF" w:rsidP="009C0FFF"/>
                        </w:tc>
                        <w:tc>
                          <w:tcPr>
                            <w:tcW w:w="2908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14:paraId="6351C254" w14:textId="77777777" w:rsidR="009C0FFF" w:rsidRPr="006E75B5" w:rsidRDefault="009C0FFF" w:rsidP="009C0FFF"/>
                        </w:tc>
                        <w:tc>
                          <w:tcPr>
                            <w:tcW w:w="2942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5298FAEA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51DEBA26" w14:textId="77777777" w:rsidR="009C0FFF" w:rsidRPr="006E75B5" w:rsidRDefault="009C0FFF" w:rsidP="009C0FFF"/>
                        </w:tc>
                      </w:tr>
                      <w:tr w:rsidR="009C0FFF" w:rsidRPr="006E75B5" w14:paraId="02F57FE5" w14:textId="77777777" w:rsidTr="006A1900">
                        <w:trPr>
                          <w:trHeight w:val="405"/>
                        </w:trPr>
                        <w:tc>
                          <w:tcPr>
                            <w:tcW w:w="540" w:type="dxa"/>
                          </w:tcPr>
                          <w:p w14:paraId="30232431" w14:textId="77777777" w:rsidR="009C0FFF" w:rsidRPr="006E75B5" w:rsidRDefault="009C0FFF" w:rsidP="009C0FFF"/>
                        </w:tc>
                        <w:tc>
                          <w:tcPr>
                            <w:tcW w:w="1504" w:type="dxa"/>
                            <w:tcBorders>
                              <w:bottom w:val="single" w:sz="4" w:space="0" w:color="auto"/>
                            </w:tcBorders>
                          </w:tcPr>
                          <w:p w14:paraId="4F302C8A" w14:textId="77777777" w:rsidR="009C0FFF" w:rsidRPr="006E75B5" w:rsidRDefault="009C0FFF" w:rsidP="009C0FFF">
                            <w:pPr>
                              <w:pStyle w:val="Heading1"/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06298194" w14:textId="77777777" w:rsidR="009C0FFF" w:rsidRPr="006E75B5" w:rsidRDefault="009C0FFF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8" w:type="dxa"/>
                          </w:tcPr>
                          <w:p w14:paraId="015CBD45" w14:textId="77777777" w:rsidR="009C0FFF" w:rsidRPr="006E75B5" w:rsidRDefault="009C0FFF" w:rsidP="009C0FFF"/>
                        </w:tc>
                        <w:tc>
                          <w:tcPr>
                            <w:tcW w:w="900" w:type="dxa"/>
                            <w:tcBorders>
                              <w:bottom w:val="single" w:sz="4" w:space="0" w:color="auto"/>
                            </w:tcBorders>
                          </w:tcPr>
                          <w:p w14:paraId="5DD5C3E0" w14:textId="77777777" w:rsidR="009C0FFF" w:rsidRPr="006E75B5" w:rsidRDefault="009C0FFF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Basic flow</w:t>
                            </w:r>
                          </w:p>
                        </w:tc>
                        <w:tc>
                          <w:tcPr>
                            <w:tcW w:w="2025" w:type="dxa"/>
                            <w:gridSpan w:val="3"/>
                          </w:tcPr>
                          <w:p w14:paraId="6CC850F9" w14:textId="77777777" w:rsidR="009C0FFF" w:rsidRPr="006E75B5" w:rsidRDefault="009C0FFF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2925" w:type="dxa"/>
                          </w:tcPr>
                          <w:p w14:paraId="5BD75BA3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6FE36DBB" w14:textId="77777777" w:rsidR="009C0FFF" w:rsidRPr="006E75B5" w:rsidRDefault="009C0FFF" w:rsidP="009C0FFF"/>
                        </w:tc>
                      </w:tr>
                      <w:tr w:rsidR="009C0FFF" w:rsidRPr="006E75B5" w14:paraId="055D47E0" w14:textId="77777777" w:rsidTr="006A1900">
                        <w:trPr>
                          <w:trHeight w:val="3140"/>
                        </w:trPr>
                        <w:tc>
                          <w:tcPr>
                            <w:tcW w:w="540" w:type="dxa"/>
                          </w:tcPr>
                          <w:p w14:paraId="1F382978" w14:textId="77777777" w:rsidR="009C0FFF" w:rsidRPr="006E75B5" w:rsidRDefault="009C0FFF" w:rsidP="009C0FFF"/>
                        </w:tc>
                        <w:tc>
                          <w:tcPr>
                            <w:tcW w:w="3228" w:type="dxa"/>
                            <w:gridSpan w:val="2"/>
                          </w:tcPr>
                          <w:p w14:paraId="489B99B1" w14:textId="77777777" w:rsidR="009C0FFF" w:rsidRPr="006E75B5" w:rsidRDefault="009C0FFF" w:rsidP="009C0FFF">
                            <w:pPr>
                              <w:pStyle w:val="Heading2"/>
                            </w:pPr>
                            <w:r w:rsidRPr="006E75B5">
                              <w:t>Creative LinkedIn</w:t>
                            </w:r>
                          </w:p>
                          <w:p w14:paraId="1463F584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59CE971A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</w:tc>
                        <w:tc>
                          <w:tcPr>
                            <w:tcW w:w="978" w:type="dxa"/>
                          </w:tcPr>
                          <w:p w14:paraId="6587AB97" w14:textId="77777777" w:rsidR="009C0FFF" w:rsidRPr="006E75B5" w:rsidRDefault="009C0FFF" w:rsidP="009C0FFF"/>
                        </w:tc>
                        <w:tc>
                          <w:tcPr>
                            <w:tcW w:w="5850" w:type="dxa"/>
                            <w:gridSpan w:val="5"/>
                          </w:tcPr>
                          <w:p w14:paraId="67E1F939" w14:textId="37B6D719" w:rsidR="00E21BB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 star – rate option</w:t>
                            </w:r>
                          </w:p>
                          <w:p w14:paraId="0BC36E64" w14:textId="7C14C53C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presses some number of stars</w:t>
                            </w:r>
                          </w:p>
                          <w:p w14:paraId="6ECEEF2A" w14:textId="654F5046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displays message: “Add comment?”, “Yes” or “No” option given</w:t>
                            </w:r>
                          </w:p>
                          <w:p w14:paraId="6A553FE5" w14:textId="18F39DDB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presses “yes”</w:t>
                            </w:r>
                          </w:p>
                          <w:p w14:paraId="3FB77F5E" w14:textId="1EFD7496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displays text box</w:t>
                            </w:r>
                          </w:p>
                          <w:p w14:paraId="33A0F6D9" w14:textId="42F8B39D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User enters comment in the text box and presses “Add comment”</w:t>
                            </w:r>
                          </w:p>
                          <w:p w14:paraId="1B1A511F" w14:textId="1C995F37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saves rating (stars) and text box (comment)</w:t>
                            </w:r>
                          </w:p>
                          <w:p w14:paraId="22F0E5EC" w14:textId="40BE52BE" w:rsidR="006A1900" w:rsidRPr="006E75B5" w:rsidRDefault="006A1900" w:rsidP="00E21B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E75B5">
                              <w:t>System display number of stars chosen</w:t>
                            </w:r>
                          </w:p>
                          <w:p w14:paraId="2E4D2D0D" w14:textId="5F8B7D46" w:rsidR="001F139E" w:rsidRPr="006E75B5" w:rsidRDefault="001F139E" w:rsidP="001F139E"/>
                        </w:tc>
                        <w:tc>
                          <w:tcPr>
                            <w:tcW w:w="450" w:type="dxa"/>
                          </w:tcPr>
                          <w:p w14:paraId="61C6093D" w14:textId="77777777" w:rsidR="009C0FFF" w:rsidRPr="006E75B5" w:rsidRDefault="009C0FFF" w:rsidP="009C0FFF"/>
                        </w:tc>
                      </w:tr>
                      <w:tr w:rsidR="009C0FFF" w:rsidRPr="006E75B5" w14:paraId="683EF693" w14:textId="77777777" w:rsidTr="006A1900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669B0043" w14:textId="77777777" w:rsidR="009C0FFF" w:rsidRPr="006E75B5" w:rsidRDefault="009C0FFF" w:rsidP="009C0FFF"/>
                        </w:tc>
                        <w:tc>
                          <w:tcPr>
                            <w:tcW w:w="1504" w:type="dxa"/>
                            <w:tcBorders>
                              <w:bottom w:val="single" w:sz="4" w:space="0" w:color="auto"/>
                            </w:tcBorders>
                          </w:tcPr>
                          <w:p w14:paraId="63660AC4" w14:textId="77777777" w:rsidR="009C0FFF" w:rsidRPr="006E75B5" w:rsidRDefault="009C0FFF" w:rsidP="009C0FFF">
                            <w:pPr>
                              <w:pStyle w:val="Heading1"/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 xml:space="preserve">Primary actor(s) 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5CB7E7C7" w14:textId="77777777" w:rsidR="009C0FFF" w:rsidRPr="006E75B5" w:rsidRDefault="009C0FFF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8" w:type="dxa"/>
                          </w:tcPr>
                          <w:p w14:paraId="1643B0AF" w14:textId="77777777" w:rsidR="009C0FFF" w:rsidRPr="006E75B5" w:rsidRDefault="009C0FFF" w:rsidP="009C0FFF"/>
                        </w:tc>
                        <w:tc>
                          <w:tcPr>
                            <w:tcW w:w="1350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3DDDF8EC" w14:textId="77777777" w:rsidR="009C0FFF" w:rsidRPr="006E75B5" w:rsidRDefault="009C0FFF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 xml:space="preserve">Alternative flow </w:t>
                            </w:r>
                          </w:p>
                        </w:tc>
                        <w:tc>
                          <w:tcPr>
                            <w:tcW w:w="1575" w:type="dxa"/>
                            <w:gridSpan w:val="2"/>
                          </w:tcPr>
                          <w:p w14:paraId="07A35D4A" w14:textId="77777777" w:rsidR="009C0FFF" w:rsidRPr="006E75B5" w:rsidRDefault="009C0FFF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925" w:type="dxa"/>
                          </w:tcPr>
                          <w:p w14:paraId="213E9469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78D04048" w14:textId="77777777" w:rsidR="009C0FFF" w:rsidRPr="006E75B5" w:rsidRDefault="009C0FFF" w:rsidP="009C0FFF"/>
                        </w:tc>
                      </w:tr>
                      <w:tr w:rsidR="009C0FFF" w:rsidRPr="006E75B5" w14:paraId="6DD9BEE8" w14:textId="77777777" w:rsidTr="006A1900">
                        <w:trPr>
                          <w:trHeight w:val="2978"/>
                        </w:trPr>
                        <w:tc>
                          <w:tcPr>
                            <w:tcW w:w="540" w:type="dxa"/>
                          </w:tcPr>
                          <w:p w14:paraId="52865F4F" w14:textId="77777777" w:rsidR="009C0FFF" w:rsidRPr="006E75B5" w:rsidRDefault="009C0FFF" w:rsidP="009C0FFF"/>
                        </w:tc>
                        <w:tc>
                          <w:tcPr>
                            <w:tcW w:w="3228" w:type="dxa"/>
                            <w:gridSpan w:val="2"/>
                          </w:tcPr>
                          <w:p w14:paraId="080347D9" w14:textId="14C23631" w:rsidR="009C0FFF" w:rsidRPr="006E75B5" w:rsidRDefault="00E21BB0" w:rsidP="009C0FFF">
                            <w:pPr>
                              <w:pStyle w:val="Heading2"/>
                            </w:pPr>
                            <w:r w:rsidRPr="006E75B5">
                              <w:t>Buyer</w:t>
                            </w:r>
                          </w:p>
                          <w:p w14:paraId="00E803C3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5FE4FE98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6F07F43E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1F31F0D3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59F0A3B2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</w:tc>
                        <w:tc>
                          <w:tcPr>
                            <w:tcW w:w="978" w:type="dxa"/>
                          </w:tcPr>
                          <w:p w14:paraId="7FC4C3B8" w14:textId="77777777" w:rsidR="009C0FFF" w:rsidRPr="006E75B5" w:rsidRDefault="009C0FFF" w:rsidP="009C0FFF"/>
                        </w:tc>
                        <w:tc>
                          <w:tcPr>
                            <w:tcW w:w="5850" w:type="dxa"/>
                            <w:gridSpan w:val="5"/>
                            <w:vMerge w:val="restart"/>
                          </w:tcPr>
                          <w:p w14:paraId="24FDB602" w14:textId="69634CD0" w:rsidR="006A1900" w:rsidRPr="006E75B5" w:rsidRDefault="006A1900" w:rsidP="00E21BB0">
                            <w:pPr>
                              <w:pStyle w:val="Heading3"/>
                              <w:rPr>
                                <w:b w:val="0"/>
                              </w:rPr>
                            </w:pPr>
                            <w:r w:rsidRPr="006E75B5">
                              <w:rPr>
                                <w:b w:val="0"/>
                              </w:rPr>
                              <w:t>3.A</w:t>
                            </w:r>
                            <w:r w:rsidR="006E75B5" w:rsidRPr="006E75B5">
                              <w:rPr>
                                <w:b w:val="0"/>
                              </w:rPr>
                              <w:t>.</w:t>
                            </w:r>
                            <w:r w:rsidRPr="006E75B5">
                              <w:rPr>
                                <w:b w:val="0"/>
                              </w:rPr>
                              <w:t xml:space="preserve">  User presses “No”</w:t>
                            </w:r>
                          </w:p>
                          <w:p w14:paraId="22331A4B" w14:textId="2F6A0DC6" w:rsidR="006A1900" w:rsidRPr="006E75B5" w:rsidRDefault="006A1900" w:rsidP="006A19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6E75B5">
                              <w:t xml:space="preserve">3.A.1 – Text box </w:t>
                            </w:r>
                            <w:r w:rsidR="006E75B5" w:rsidRPr="006E75B5">
                              <w:t>closes, rating is displayed</w:t>
                            </w:r>
                          </w:p>
                          <w:p w14:paraId="0DD1390F" w14:textId="2186BC9A" w:rsidR="009C0FFF" w:rsidRPr="006E75B5" w:rsidRDefault="006A1900" w:rsidP="00E21BB0">
                            <w:pPr>
                              <w:pStyle w:val="Heading3"/>
                              <w:rPr>
                                <w:b w:val="0"/>
                              </w:rPr>
                            </w:pPr>
                            <w:r w:rsidRPr="006E75B5">
                              <w:rPr>
                                <w:b w:val="0"/>
                              </w:rPr>
                              <w:t>6.A</w:t>
                            </w:r>
                            <w:r w:rsidR="006E75B5" w:rsidRPr="006E75B5">
                              <w:rPr>
                                <w:b w:val="0"/>
                              </w:rPr>
                              <w:t>.</w:t>
                            </w:r>
                            <w:r w:rsidRPr="006E75B5">
                              <w:rPr>
                                <w:b w:val="0"/>
                              </w:rPr>
                              <w:t xml:space="preserve">  User enters too long comment</w:t>
                            </w:r>
                          </w:p>
                          <w:p w14:paraId="26AE3B7F" w14:textId="47FA9494" w:rsidR="006A1900" w:rsidRPr="006E75B5" w:rsidRDefault="006A1900" w:rsidP="006A190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6E75B5">
                              <w:t xml:space="preserve">6.A.1 – Message </w:t>
                            </w:r>
                          </w:p>
                          <w:p w14:paraId="1A2E9C5F" w14:textId="552D84BA" w:rsidR="006A1900" w:rsidRDefault="006E75B5" w:rsidP="006A1900">
                            <w:r w:rsidRPr="006E75B5">
                              <w:t>6.B.   User enters offensive language</w:t>
                            </w:r>
                          </w:p>
                          <w:p w14:paraId="7675E19C" w14:textId="51A03BE0" w:rsidR="006E75B5" w:rsidRPr="006E75B5" w:rsidRDefault="006E75B5" w:rsidP="006E75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6.B.1 – Message </w:t>
                            </w:r>
                          </w:p>
                          <w:p w14:paraId="2E86A3CE" w14:textId="77777777" w:rsidR="009C0FFF" w:rsidRPr="006E75B5" w:rsidRDefault="009C0FFF" w:rsidP="009C0FFF"/>
                          <w:p w14:paraId="7E46E7E1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013A9EF9" w14:textId="77777777" w:rsidR="009C0FFF" w:rsidRPr="006E75B5" w:rsidRDefault="009C0FFF" w:rsidP="009C0FFF">
                            <w:pPr>
                              <w:pStyle w:val="Heading3"/>
                            </w:pPr>
                          </w:p>
                          <w:p w14:paraId="40F1703A" w14:textId="77777777" w:rsidR="009C0FFF" w:rsidRPr="006E75B5" w:rsidRDefault="009C0FFF" w:rsidP="009C0FFF">
                            <w:r w:rsidRPr="006E75B5">
                              <w:t xml:space="preserve"> </w:t>
                            </w:r>
                          </w:p>
                          <w:p w14:paraId="096B3CA3" w14:textId="77777777" w:rsidR="009C0FFF" w:rsidRPr="006E75B5" w:rsidRDefault="009C0FFF" w:rsidP="009C0FFF"/>
                          <w:p w14:paraId="7201F6CE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50662283" w14:textId="77777777" w:rsidR="009C0FFF" w:rsidRPr="006E75B5" w:rsidRDefault="009C0FFF" w:rsidP="009C0FFF">
                            <w:pPr>
                              <w:pStyle w:val="Heading3"/>
                            </w:pPr>
                          </w:p>
                          <w:p w14:paraId="7946E828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30454E4D" w14:textId="77777777" w:rsidR="009C0FFF" w:rsidRPr="006E75B5" w:rsidRDefault="009C0FFF" w:rsidP="009C0FFF"/>
                        </w:tc>
                      </w:tr>
                      <w:tr w:rsidR="009C0FFF" w:rsidRPr="006E75B5" w14:paraId="461A100D" w14:textId="77777777" w:rsidTr="006A1900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557DA970" w14:textId="77777777" w:rsidR="009C0FFF" w:rsidRPr="006E75B5" w:rsidRDefault="009C0FFF" w:rsidP="009C0FFF"/>
                        </w:tc>
                        <w:tc>
                          <w:tcPr>
                            <w:tcW w:w="1504" w:type="dxa"/>
                            <w:tcBorders>
                              <w:bottom w:val="single" w:sz="4" w:space="0" w:color="auto"/>
                            </w:tcBorders>
                          </w:tcPr>
                          <w:p w14:paraId="50DA21E7" w14:textId="77777777" w:rsidR="009C0FFF" w:rsidRPr="006E75B5" w:rsidRDefault="009C0FFF" w:rsidP="009C0FFF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6E75B5">
                              <w:rPr>
                                <w:color w:val="000000" w:themeColor="text1"/>
                              </w:rPr>
                              <w:t>Preconditons</w:t>
                            </w:r>
                          </w:p>
                        </w:tc>
                        <w:tc>
                          <w:tcPr>
                            <w:tcW w:w="1724" w:type="dxa"/>
                          </w:tcPr>
                          <w:p w14:paraId="5B536A31" w14:textId="77777777" w:rsidR="009C0FFF" w:rsidRPr="006E75B5" w:rsidRDefault="009C0FFF" w:rsidP="009C0FFF">
                            <w:pPr>
                              <w:pStyle w:val="Heading1"/>
                            </w:pPr>
                          </w:p>
                        </w:tc>
                        <w:tc>
                          <w:tcPr>
                            <w:tcW w:w="978" w:type="dxa"/>
                          </w:tcPr>
                          <w:p w14:paraId="2A1DBA63" w14:textId="77777777" w:rsidR="009C0FFF" w:rsidRPr="006E75B5" w:rsidRDefault="009C0FFF" w:rsidP="009C0FFF"/>
                        </w:tc>
                        <w:tc>
                          <w:tcPr>
                            <w:tcW w:w="5850" w:type="dxa"/>
                            <w:gridSpan w:val="5"/>
                            <w:vMerge/>
                          </w:tcPr>
                          <w:p w14:paraId="5184209C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54E3E6CC" w14:textId="77777777" w:rsidR="009C0FFF" w:rsidRPr="006E75B5" w:rsidRDefault="009C0FFF" w:rsidP="009C0FFF"/>
                        </w:tc>
                      </w:tr>
                      <w:tr w:rsidR="009C0FFF" w:rsidRPr="006E75B5" w14:paraId="7160052F" w14:textId="77777777" w:rsidTr="006A1900">
                        <w:trPr>
                          <w:trHeight w:val="423"/>
                        </w:trPr>
                        <w:tc>
                          <w:tcPr>
                            <w:tcW w:w="540" w:type="dxa"/>
                          </w:tcPr>
                          <w:p w14:paraId="70E6AACC" w14:textId="77777777" w:rsidR="009C0FFF" w:rsidRPr="006E75B5" w:rsidRDefault="009C0FFF" w:rsidP="009C0FFF"/>
                        </w:tc>
                        <w:tc>
                          <w:tcPr>
                            <w:tcW w:w="3228" w:type="dxa"/>
                            <w:gridSpan w:val="2"/>
                          </w:tcPr>
                          <w:p w14:paraId="342E612A" w14:textId="57B1FEDF" w:rsidR="009C0FFF" w:rsidRPr="006E75B5" w:rsidRDefault="00E21BB0" w:rsidP="009C0FFF">
                            <w:pPr>
                              <w:pStyle w:val="Heading3"/>
                              <w:rPr>
                                <w:b w:val="0"/>
                                <w:bCs/>
                              </w:rPr>
                            </w:pPr>
                            <w:r w:rsidRPr="006E75B5">
                              <w:rPr>
                                <w:b w:val="0"/>
                                <w:bCs/>
                              </w:rPr>
                              <w:t>Logged in</w:t>
                            </w:r>
                          </w:p>
                          <w:p w14:paraId="2B11DFAA" w14:textId="4977C3AF" w:rsidR="00E21BB0" w:rsidRPr="006E75B5" w:rsidRDefault="00E21BB0" w:rsidP="00E21BB0">
                            <w:r w:rsidRPr="006E75B5">
                              <w:t>Have bought something</w:t>
                            </w:r>
                          </w:p>
                          <w:p w14:paraId="5AF7A380" w14:textId="5BE3514D" w:rsidR="00E21BB0" w:rsidRPr="006E75B5" w:rsidRDefault="00E21BB0" w:rsidP="00E21BB0">
                            <w:r w:rsidRPr="006E75B5">
                              <w:t>At user profile</w:t>
                            </w:r>
                          </w:p>
                          <w:p w14:paraId="01DF53EE" w14:textId="77777777" w:rsidR="00E21BB0" w:rsidRPr="006E75B5" w:rsidRDefault="00E21BB0" w:rsidP="00E21BB0"/>
                          <w:p w14:paraId="725250EF" w14:textId="77777777" w:rsidR="009C0FFF" w:rsidRPr="006E75B5" w:rsidRDefault="009C0FFF" w:rsidP="009C0FFF"/>
                          <w:p w14:paraId="5AF7E85E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739A4E9D" w14:textId="77777777" w:rsidR="009C0FFF" w:rsidRPr="006E75B5" w:rsidRDefault="009C0FFF" w:rsidP="009C0FFF"/>
                          <w:p w14:paraId="01C6CF88" w14:textId="77777777" w:rsidR="009C0FFF" w:rsidRPr="006E75B5" w:rsidRDefault="009C0FFF" w:rsidP="009C0FFF">
                            <w:pPr>
                              <w:pStyle w:val="Heading2"/>
                            </w:pPr>
                          </w:p>
                          <w:p w14:paraId="43143680" w14:textId="77777777" w:rsidR="009C0FFF" w:rsidRPr="006E75B5" w:rsidRDefault="009C0FFF" w:rsidP="009C0FFF">
                            <w:pPr>
                              <w:pStyle w:val="Heading3"/>
                            </w:pPr>
                          </w:p>
                          <w:p w14:paraId="797B98C7" w14:textId="77777777" w:rsidR="009C0FFF" w:rsidRPr="006E75B5" w:rsidRDefault="009C0FFF" w:rsidP="009C0FFF"/>
                        </w:tc>
                        <w:tc>
                          <w:tcPr>
                            <w:tcW w:w="978" w:type="dxa"/>
                          </w:tcPr>
                          <w:p w14:paraId="15A0F7B1" w14:textId="77777777" w:rsidR="009C0FFF" w:rsidRPr="006E75B5" w:rsidRDefault="009C0FFF" w:rsidP="009C0FFF"/>
                        </w:tc>
                        <w:tc>
                          <w:tcPr>
                            <w:tcW w:w="5850" w:type="dxa"/>
                            <w:gridSpan w:val="5"/>
                            <w:vMerge/>
                          </w:tcPr>
                          <w:p w14:paraId="5B4AFC45" w14:textId="77777777" w:rsidR="009C0FFF" w:rsidRPr="006E75B5" w:rsidRDefault="009C0FFF" w:rsidP="009C0FFF"/>
                        </w:tc>
                        <w:tc>
                          <w:tcPr>
                            <w:tcW w:w="450" w:type="dxa"/>
                          </w:tcPr>
                          <w:p w14:paraId="66BCBB08" w14:textId="77777777" w:rsidR="009C0FFF" w:rsidRPr="006E75B5" w:rsidRDefault="009C0FFF" w:rsidP="009C0FFF"/>
                        </w:tc>
                      </w:tr>
                    </w:tbl>
                    <w:p w14:paraId="61BF91B6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0D45DE0B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4857CC19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3A0D6B00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28A16143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4005109C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4A3603AC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17AE63BD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44BA6F8F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4C640730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777A54B1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3474A94F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3D335DC3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1A1DD97F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1CEF2A43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73DEF43B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4EA8FF8D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14C7CBFF" w14:textId="77777777" w:rsidR="00E21BB0" w:rsidRPr="006E75B5" w:rsidRDefault="00E21BB0" w:rsidP="009C0FFF">
                      <w:pPr>
                        <w:jc w:val="center"/>
                      </w:pPr>
                    </w:p>
                    <w:p w14:paraId="7A90129D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042705DA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68183690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03F21F43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7AA604DC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4E155C9D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248ED412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166A72A2" w14:textId="77777777" w:rsidR="009C0FFF" w:rsidRPr="006E75B5" w:rsidRDefault="009C0FFF" w:rsidP="009C0FFF">
                      <w:pPr>
                        <w:jc w:val="center"/>
                      </w:pPr>
                    </w:p>
                    <w:p w14:paraId="0CBC7E42" w14:textId="77777777" w:rsidR="009C0FFF" w:rsidRPr="006E75B5" w:rsidRDefault="009C0FFF" w:rsidP="009C0FFF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sectPr w:rsidR="009C0FFF" w:rsidRPr="00173B36" w:rsidSect="00C46B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991DD" w14:textId="77777777" w:rsidR="008E6A36" w:rsidRPr="006E75B5" w:rsidRDefault="008E6A36" w:rsidP="00BA3E51">
      <w:r w:rsidRPr="006E75B5">
        <w:separator/>
      </w:r>
    </w:p>
  </w:endnote>
  <w:endnote w:type="continuationSeparator" w:id="0">
    <w:p w14:paraId="2C8B3018" w14:textId="77777777" w:rsidR="008E6A36" w:rsidRPr="006E75B5" w:rsidRDefault="008E6A36" w:rsidP="00BA3E51">
      <w:r w:rsidRPr="006E75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6026D" w14:textId="77777777" w:rsidR="0014190D" w:rsidRPr="006E75B5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21F7F" w14:textId="77777777" w:rsidR="0014190D" w:rsidRPr="006E75B5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A5F1E" w14:textId="77777777" w:rsidR="0014190D" w:rsidRPr="006E75B5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175A6" w14:textId="77777777" w:rsidR="008E6A36" w:rsidRPr="006E75B5" w:rsidRDefault="008E6A36" w:rsidP="00BA3E51">
      <w:r w:rsidRPr="006E75B5">
        <w:separator/>
      </w:r>
    </w:p>
  </w:footnote>
  <w:footnote w:type="continuationSeparator" w:id="0">
    <w:p w14:paraId="3AAE0953" w14:textId="77777777" w:rsidR="008E6A36" w:rsidRPr="006E75B5" w:rsidRDefault="008E6A36" w:rsidP="00BA3E51">
      <w:r w:rsidRPr="006E75B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DB77F" w14:textId="77777777" w:rsidR="0014190D" w:rsidRPr="006E75B5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5B9DB" w14:textId="77777777" w:rsidR="0014190D" w:rsidRPr="006E75B5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032F1" w14:textId="77777777" w:rsidR="0014190D" w:rsidRPr="006E75B5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E529"/>
      </v:shape>
    </w:pict>
  </w:numPicBullet>
  <w:abstractNum w:abstractNumId="0" w15:restartNumberingAfterBreak="0">
    <w:nsid w:val="04444C3B"/>
    <w:multiLevelType w:val="hybridMultilevel"/>
    <w:tmpl w:val="4FFC0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3FB6"/>
    <w:multiLevelType w:val="hybridMultilevel"/>
    <w:tmpl w:val="37F4FB34"/>
    <w:lvl w:ilvl="0" w:tplc="36780A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92922"/>
    <w:multiLevelType w:val="hybridMultilevel"/>
    <w:tmpl w:val="2B526468"/>
    <w:lvl w:ilvl="0" w:tplc="36780AAE">
      <w:numFmt w:val="bullet"/>
      <w:lvlText w:val="-"/>
      <w:lvlPicBulletId w:val="0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9BD"/>
    <w:multiLevelType w:val="hybridMultilevel"/>
    <w:tmpl w:val="E8521A3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56BA9"/>
    <w:multiLevelType w:val="hybridMultilevel"/>
    <w:tmpl w:val="A83CB70C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49F"/>
    <w:multiLevelType w:val="hybridMultilevel"/>
    <w:tmpl w:val="82905BD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0596B"/>
    <w:multiLevelType w:val="hybridMultilevel"/>
    <w:tmpl w:val="63866976"/>
    <w:lvl w:ilvl="0" w:tplc="36780AAE">
      <w:numFmt w:val="bullet"/>
      <w:lvlText w:val="-"/>
      <w:lvlPicBulletId w:val="0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B54437"/>
    <w:multiLevelType w:val="hybridMultilevel"/>
    <w:tmpl w:val="6F1CEDF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9C344B"/>
    <w:multiLevelType w:val="hybridMultilevel"/>
    <w:tmpl w:val="2C1EDAC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A34383"/>
    <w:multiLevelType w:val="hybridMultilevel"/>
    <w:tmpl w:val="96F49D5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10"/>
  </w:num>
  <w:num w:numId="2" w16cid:durableId="1347056077">
    <w:abstractNumId w:val="8"/>
  </w:num>
  <w:num w:numId="3" w16cid:durableId="1427580610">
    <w:abstractNumId w:val="13"/>
  </w:num>
  <w:num w:numId="4" w16cid:durableId="1627155122">
    <w:abstractNumId w:val="2"/>
  </w:num>
  <w:num w:numId="5" w16cid:durableId="1119883638">
    <w:abstractNumId w:val="14"/>
  </w:num>
  <w:num w:numId="6" w16cid:durableId="2071422849">
    <w:abstractNumId w:val="0"/>
  </w:num>
  <w:num w:numId="7" w16cid:durableId="231165004">
    <w:abstractNumId w:val="9"/>
  </w:num>
  <w:num w:numId="8" w16cid:durableId="299195154">
    <w:abstractNumId w:val="1"/>
  </w:num>
  <w:num w:numId="9" w16cid:durableId="1600678212">
    <w:abstractNumId w:val="11"/>
  </w:num>
  <w:num w:numId="10" w16cid:durableId="1284727462">
    <w:abstractNumId w:val="4"/>
  </w:num>
  <w:num w:numId="11" w16cid:durableId="402219700">
    <w:abstractNumId w:val="7"/>
  </w:num>
  <w:num w:numId="12" w16cid:durableId="939145002">
    <w:abstractNumId w:val="3"/>
  </w:num>
  <w:num w:numId="13" w16cid:durableId="719592634">
    <w:abstractNumId w:val="5"/>
  </w:num>
  <w:num w:numId="14" w16cid:durableId="1139420664">
    <w:abstractNumId w:val="6"/>
  </w:num>
  <w:num w:numId="15" w16cid:durableId="1926916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A"/>
    <w:rsid w:val="00013E39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139E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3257D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5BC0"/>
    <w:rsid w:val="005E6EA4"/>
    <w:rsid w:val="005E77B1"/>
    <w:rsid w:val="006175E6"/>
    <w:rsid w:val="00645019"/>
    <w:rsid w:val="0067056E"/>
    <w:rsid w:val="0068094B"/>
    <w:rsid w:val="00686284"/>
    <w:rsid w:val="006959E4"/>
    <w:rsid w:val="006A1900"/>
    <w:rsid w:val="006A36F3"/>
    <w:rsid w:val="006E75B5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85F5A"/>
    <w:rsid w:val="0089047A"/>
    <w:rsid w:val="00892BB6"/>
    <w:rsid w:val="00894CAF"/>
    <w:rsid w:val="008A1020"/>
    <w:rsid w:val="008A1250"/>
    <w:rsid w:val="008A1FCF"/>
    <w:rsid w:val="008B1112"/>
    <w:rsid w:val="008C78F5"/>
    <w:rsid w:val="008E6A36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0FFF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72AD8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BE48F6"/>
    <w:rsid w:val="00C155FC"/>
    <w:rsid w:val="00C4572B"/>
    <w:rsid w:val="00C46BAC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21BB0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8BAE73"/>
  <w15:chartTrackingRefBased/>
  <w15:docId w15:val="{FE45A361-49D3-46FF-B0A1-224E96F6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C46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Social%20media%20market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Something, something, something.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75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LinkedIn</dc:title>
  <dc:subject>Use cases</dc:subject>
  <dc:creator>Chwaa aaang</dc:creator>
  <cp:keywords/>
  <dc:description/>
  <cp:lastModifiedBy>Chwaa aaang</cp:lastModifiedBy>
  <cp:revision>3</cp:revision>
  <dcterms:created xsi:type="dcterms:W3CDTF">2024-08-27T12:00:00Z</dcterms:created>
  <dcterms:modified xsi:type="dcterms:W3CDTF">2024-08-27T13:28:00Z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